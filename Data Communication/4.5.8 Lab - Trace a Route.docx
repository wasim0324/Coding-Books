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44E9D" w14:textId="4A49104D" w:rsidR="004D36D7" w:rsidRPr="00FD4A68" w:rsidRDefault="00B10182" w:rsidP="00FB767D">
      <w:pPr>
        <w:pStyle w:val="Title"/>
        <w:rPr>
          <w:rStyle w:val="LabTitleInstVersred"/>
          <w:b/>
          <w:color w:val="auto"/>
        </w:rPr>
      </w:pPr>
      <w:sdt>
        <w:sdtPr>
          <w:rPr>
            <w:b w:val="0"/>
            <w:color w:val="EE0000"/>
          </w:rPr>
          <w:alias w:val="Title"/>
          <w:tag w:val=""/>
          <w:id w:val="-487021785"/>
          <w:placeholder>
            <w:docPart w:val="624472D5C4D7422597212650A9B0CBF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11532">
            <w:t>Lab - Trace a Route</w:t>
          </w:r>
        </w:sdtContent>
      </w:sdt>
    </w:p>
    <w:p w14:paraId="029C934E" w14:textId="77777777" w:rsidR="00FB767D" w:rsidRPr="00BB73FF" w:rsidRDefault="00FB767D" w:rsidP="00FB767D">
      <w:pPr>
        <w:pStyle w:val="Heading1"/>
        <w:numPr>
          <w:ilvl w:val="0"/>
          <w:numId w:val="3"/>
        </w:numPr>
        <w:spacing w:before="180"/>
      </w:pPr>
      <w:r w:rsidRPr="00BB73FF">
        <w:t>Objective</w:t>
      </w:r>
      <w:r>
        <w:t>s</w:t>
      </w:r>
    </w:p>
    <w:p w14:paraId="4BCBC172" w14:textId="77777777" w:rsidR="00FB767D" w:rsidRDefault="00FB767D" w:rsidP="00FB767D">
      <w:pPr>
        <w:pStyle w:val="Bulletlevel1"/>
        <w:spacing w:before="60" w:after="60" w:line="276" w:lineRule="auto"/>
      </w:pPr>
      <w:r>
        <w:t>Determine network connectivity to a destination host</w:t>
      </w:r>
    </w:p>
    <w:p w14:paraId="62C90F67" w14:textId="77777777" w:rsidR="00FB767D" w:rsidRPr="004C0909" w:rsidRDefault="00FB767D" w:rsidP="00FB767D">
      <w:pPr>
        <w:pStyle w:val="Bulletlevel1"/>
        <w:spacing w:before="60" w:after="60" w:line="276" w:lineRule="auto"/>
      </w:pPr>
      <w:r>
        <w:t>Trace a route to a remote server using tracert</w:t>
      </w:r>
    </w:p>
    <w:p w14:paraId="5660BCDB" w14:textId="77777777" w:rsidR="00FB767D" w:rsidRDefault="00FB767D" w:rsidP="00FB767D">
      <w:pPr>
        <w:pStyle w:val="Heading1"/>
        <w:numPr>
          <w:ilvl w:val="0"/>
          <w:numId w:val="3"/>
        </w:numPr>
        <w:spacing w:before="180"/>
      </w:pPr>
      <w:r>
        <w:t>Background / Scenario</w:t>
      </w:r>
    </w:p>
    <w:p w14:paraId="583A009D" w14:textId="77777777" w:rsidR="00FB767D" w:rsidRDefault="00FB767D" w:rsidP="00FB767D">
      <w:pPr>
        <w:pStyle w:val="BodyTextL25"/>
      </w:pPr>
      <w:r>
        <w:t>Data travels from a source end device to a destination device. Route tracing software lists the path traversed by this data.</w:t>
      </w:r>
    </w:p>
    <w:p w14:paraId="443665D2" w14:textId="77777777" w:rsidR="00FB767D" w:rsidRDefault="00FB767D" w:rsidP="00FB767D">
      <w:pPr>
        <w:pStyle w:val="BodyTextL25"/>
      </w:pPr>
      <w:r>
        <w:t>This route tracing software is typically executed at the command line as:</w:t>
      </w:r>
    </w:p>
    <w:p w14:paraId="75ECFA82" w14:textId="77777777" w:rsidR="00FB767D" w:rsidRDefault="00FB767D" w:rsidP="00FB767D">
      <w:pPr>
        <w:pStyle w:val="CMD"/>
      </w:pPr>
      <w:r>
        <w:rPr>
          <w:b/>
          <w:bCs/>
        </w:rPr>
        <w:t>tracert</w:t>
      </w:r>
      <w:r>
        <w:t xml:space="preserve"> &lt;destination network name or end device address&gt;</w:t>
      </w:r>
    </w:p>
    <w:p w14:paraId="1F534989" w14:textId="77777777" w:rsidR="00FB767D" w:rsidRDefault="00FB767D" w:rsidP="00FB767D">
      <w:pPr>
        <w:pStyle w:val="BodyTextL50"/>
      </w:pPr>
      <w:r>
        <w:t>(Microsoft Windows systems)</w:t>
      </w:r>
    </w:p>
    <w:p w14:paraId="5938CD6E" w14:textId="77777777" w:rsidR="00FB767D" w:rsidRDefault="00FB767D" w:rsidP="00FB767D">
      <w:pPr>
        <w:pStyle w:val="BodyTextL25"/>
      </w:pPr>
      <w:r>
        <w:t>or</w:t>
      </w:r>
    </w:p>
    <w:p w14:paraId="732DEBCB" w14:textId="77777777" w:rsidR="00FB767D" w:rsidRDefault="00FB767D" w:rsidP="00FB767D">
      <w:pPr>
        <w:pStyle w:val="CMD"/>
      </w:pPr>
      <w:r>
        <w:rPr>
          <w:b/>
          <w:bCs/>
        </w:rPr>
        <w:t>traceroute</w:t>
      </w:r>
      <w:r>
        <w:t xml:space="preserve"> &lt;destination network name or end device address&gt;</w:t>
      </w:r>
    </w:p>
    <w:p w14:paraId="43BBCE18" w14:textId="77777777" w:rsidR="00FB767D" w:rsidRDefault="00FB767D" w:rsidP="00FB767D">
      <w:pPr>
        <w:pStyle w:val="BodyTextL50"/>
      </w:pPr>
      <w:r>
        <w:t>(UNIX, Linux systems, and Cisco devices, such as switches and routers)</w:t>
      </w:r>
    </w:p>
    <w:p w14:paraId="16DE5898" w14:textId="77777777" w:rsidR="00FB767D" w:rsidRDefault="00FB767D" w:rsidP="00FB767D">
      <w:pPr>
        <w:pStyle w:val="BodyTextL25"/>
      </w:pPr>
      <w:r>
        <w:t xml:space="preserve">Both </w:t>
      </w:r>
      <w:r w:rsidRPr="00AC6DD0">
        <w:rPr>
          <w:b/>
        </w:rPr>
        <w:t>tracert</w:t>
      </w:r>
      <w:r>
        <w:t xml:space="preserve"> and </w:t>
      </w:r>
      <w:r w:rsidRPr="00AC6DD0">
        <w:rPr>
          <w:b/>
        </w:rPr>
        <w:t>traceroute</w:t>
      </w:r>
      <w:r>
        <w:t xml:space="preserve"> determine the route taken by packets across an IP network.</w:t>
      </w:r>
    </w:p>
    <w:p w14:paraId="6AF98BF1" w14:textId="77777777" w:rsidR="00FB767D" w:rsidRDefault="00FB767D" w:rsidP="00FB767D">
      <w:pPr>
        <w:pStyle w:val="BodyTextL25"/>
      </w:pPr>
      <w:r w:rsidRPr="00797E80">
        <w:t xml:space="preserve">The </w:t>
      </w:r>
      <w:r w:rsidRPr="00AC6DD0">
        <w:rPr>
          <w:b/>
        </w:rPr>
        <w:t>tracer</w:t>
      </w:r>
      <w:r>
        <w:rPr>
          <w:b/>
        </w:rPr>
        <w:t>t</w:t>
      </w:r>
      <w:r w:rsidRPr="00797E80">
        <w:t xml:space="preserve"> (or </w:t>
      </w:r>
      <w:r w:rsidRPr="00AC6DD0">
        <w:rPr>
          <w:b/>
        </w:rPr>
        <w:t>tracer</w:t>
      </w:r>
      <w:r>
        <w:rPr>
          <w:b/>
        </w:rPr>
        <w:t>ou</w:t>
      </w:r>
      <w:r w:rsidRPr="00AC6DD0">
        <w:rPr>
          <w:b/>
        </w:rPr>
        <w:t>t</w:t>
      </w:r>
      <w:r>
        <w:rPr>
          <w:b/>
        </w:rPr>
        <w:t>e</w:t>
      </w:r>
      <w:r w:rsidRPr="00797E80">
        <w:t>) tool is</w:t>
      </w:r>
      <w:r>
        <w:t xml:space="preserve"> often used for network troubleshooting. By showing a list of routers traversed, the user can identify the path taken to reach a particular destination on the network or across internetworks. </w:t>
      </w:r>
      <w:r>
        <w:rPr>
          <w:bCs/>
        </w:rPr>
        <w:t xml:space="preserve">Each router represents a point where one network connects to another network and through which the data packet was forwarded. </w:t>
      </w:r>
      <w:r>
        <w:t>The number of routers traversed is known as the number of hops the data traveled from source to destination.</w:t>
      </w:r>
    </w:p>
    <w:p w14:paraId="027A9CC2" w14:textId="77777777" w:rsidR="00FB767D" w:rsidRDefault="00FB767D" w:rsidP="00FB767D">
      <w:pPr>
        <w:pStyle w:val="BodyTextL25"/>
      </w:pPr>
      <w:r>
        <w:t>Command-line based route tracing tools are usually embedded with the operating system of the end device.</w:t>
      </w:r>
      <w:r w:rsidDel="00631E92">
        <w:t xml:space="preserve"> </w:t>
      </w:r>
      <w:r>
        <w:t>This activity should be performed on a computer that has Internet access and access to a command line.</w:t>
      </w:r>
    </w:p>
    <w:p w14:paraId="06D5FD49" w14:textId="77777777" w:rsidR="00FB767D" w:rsidRDefault="00FB767D" w:rsidP="00FB767D">
      <w:pPr>
        <w:pStyle w:val="Heading1"/>
        <w:numPr>
          <w:ilvl w:val="0"/>
          <w:numId w:val="3"/>
        </w:numPr>
        <w:spacing w:before="180"/>
      </w:pPr>
      <w:r>
        <w:t>Required Resources</w:t>
      </w:r>
    </w:p>
    <w:p w14:paraId="5A629443" w14:textId="77777777" w:rsidR="00FB767D" w:rsidRPr="007D7F76" w:rsidRDefault="00FB767D" w:rsidP="00FB767D">
      <w:pPr>
        <w:pStyle w:val="Bulletlevel1"/>
      </w:pPr>
      <w:r>
        <w:t>PC with internet access</w:t>
      </w:r>
    </w:p>
    <w:p w14:paraId="12DEB7C4" w14:textId="77777777" w:rsidR="00FB767D" w:rsidRDefault="00FB767D" w:rsidP="00FB767D">
      <w:pPr>
        <w:pStyle w:val="Heading1"/>
        <w:numPr>
          <w:ilvl w:val="0"/>
          <w:numId w:val="3"/>
        </w:numPr>
        <w:spacing w:before="180"/>
      </w:pPr>
      <w:r>
        <w:t>Instructions</w:t>
      </w:r>
    </w:p>
    <w:p w14:paraId="053CA37D" w14:textId="77777777" w:rsidR="00FB767D" w:rsidRDefault="00FB767D" w:rsidP="00FB767D">
      <w:pPr>
        <w:pStyle w:val="Heading2"/>
      </w:pPr>
      <w:r>
        <w:t>Determine Network Connectivity to a Destination Host.</w:t>
      </w:r>
    </w:p>
    <w:p w14:paraId="02589841" w14:textId="77777777" w:rsidR="00FB767D" w:rsidRPr="0047255B" w:rsidRDefault="00FB767D" w:rsidP="00FB767D">
      <w:pPr>
        <w:pStyle w:val="BodyTextL25"/>
      </w:pPr>
      <w:r w:rsidRPr="00016F5C">
        <w:t xml:space="preserve">To trace the route to a distant network, the PC must have a working connection to the </w:t>
      </w:r>
      <w:r>
        <w:t>internet</w:t>
      </w:r>
      <w:r w:rsidRPr="00016F5C">
        <w:t>.</w:t>
      </w:r>
      <w:r>
        <w:t xml:space="preserve"> Use the </w:t>
      </w:r>
      <w:r w:rsidRPr="00B075F7">
        <w:rPr>
          <w:b/>
        </w:rPr>
        <w:t>ping</w:t>
      </w:r>
      <w:r>
        <w:t xml:space="preserve"> command to test whether a host is reachable. Packets of information are sent to the remote host with instructions to reply. The PC measures whether each packet receives a response, and how long it takes for those packets to cross the network.</w:t>
      </w:r>
    </w:p>
    <w:p w14:paraId="1BD59EAD" w14:textId="77777777" w:rsidR="00FB767D" w:rsidRDefault="00FB767D" w:rsidP="00FB767D">
      <w:pPr>
        <w:pStyle w:val="SubStepAlpha"/>
      </w:pPr>
      <w:r>
        <w:t>Navigate to the Command Prompt, enter</w:t>
      </w:r>
      <w:r w:rsidRPr="002C2DDE">
        <w:t xml:space="preserve"> </w:t>
      </w:r>
      <w:r w:rsidRPr="00D46D96">
        <w:rPr>
          <w:b/>
        </w:rPr>
        <w:t>ping www.cisco.com</w:t>
      </w:r>
      <w:r>
        <w:t xml:space="preserve"> to determine if it is reachable.</w:t>
      </w:r>
    </w:p>
    <w:p w14:paraId="6D351B01" w14:textId="77777777" w:rsidR="00FB767D" w:rsidRDefault="00FB767D" w:rsidP="00FB767D">
      <w:pPr>
        <w:pStyle w:val="SubStepAlpha"/>
      </w:pPr>
      <w:r>
        <w:t>Now ping one of the Regional Internet Registry (RIR) websites located in different parts of the world to determine if it is reachable:</w:t>
      </w:r>
    </w:p>
    <w:p w14:paraId="2959E323" w14:textId="77777777" w:rsidR="00FB767D" w:rsidRDefault="00FB767D" w:rsidP="00FB767D">
      <w:pPr>
        <w:pStyle w:val="BodyTextL50"/>
        <w:tabs>
          <w:tab w:val="left" w:pos="2340"/>
        </w:tabs>
        <w:rPr>
          <w:b/>
        </w:rPr>
      </w:pPr>
      <w:r w:rsidRPr="00FB1D5E">
        <w:t>Africa:</w:t>
      </w:r>
      <w:r>
        <w:tab/>
      </w:r>
      <w:r w:rsidRPr="00F62B76">
        <w:rPr>
          <w:b/>
        </w:rPr>
        <w:t>www.afrinic.net</w:t>
      </w:r>
    </w:p>
    <w:p w14:paraId="786B6D3C" w14:textId="77777777" w:rsidR="00FB767D" w:rsidRDefault="00FB767D" w:rsidP="00FB767D">
      <w:pPr>
        <w:pStyle w:val="BodyTextL50"/>
        <w:tabs>
          <w:tab w:val="left" w:pos="2340"/>
        </w:tabs>
        <w:rPr>
          <w:rFonts w:cs="Courier New"/>
          <w:b/>
        </w:rPr>
      </w:pPr>
      <w:r>
        <w:t>Australia:</w:t>
      </w:r>
      <w:r>
        <w:tab/>
      </w:r>
      <w:r w:rsidRPr="00F62B76">
        <w:rPr>
          <w:rFonts w:cs="Courier New"/>
          <w:b/>
        </w:rPr>
        <w:t>www.apnic.net</w:t>
      </w:r>
    </w:p>
    <w:p w14:paraId="4C4A877D" w14:textId="77777777" w:rsidR="00FB767D" w:rsidRDefault="00FB767D" w:rsidP="00FB767D">
      <w:pPr>
        <w:pStyle w:val="BodyTextL50"/>
        <w:tabs>
          <w:tab w:val="left" w:pos="2340"/>
        </w:tabs>
        <w:rPr>
          <w:b/>
        </w:rPr>
      </w:pPr>
      <w:r w:rsidRPr="002C2DDE">
        <w:t>South America:</w:t>
      </w:r>
      <w:r>
        <w:tab/>
      </w:r>
      <w:r>
        <w:rPr>
          <w:b/>
        </w:rPr>
        <w:t>www.</w:t>
      </w:r>
      <w:r w:rsidRPr="0067314A">
        <w:rPr>
          <w:b/>
        </w:rPr>
        <w:t>lacnic.net</w:t>
      </w:r>
    </w:p>
    <w:p w14:paraId="623CA771" w14:textId="77777777" w:rsidR="00FB767D" w:rsidRDefault="00FB767D" w:rsidP="00FB767D">
      <w:pPr>
        <w:pStyle w:val="BodyTextL50"/>
        <w:tabs>
          <w:tab w:val="left" w:pos="2340"/>
        </w:tabs>
        <w:rPr>
          <w:b/>
        </w:rPr>
      </w:pPr>
      <w:r w:rsidRPr="00CD6763">
        <w:t>North America:</w:t>
      </w:r>
      <w:r w:rsidRPr="00CD6763">
        <w:tab/>
      </w:r>
      <w:r w:rsidRPr="00F62B76">
        <w:rPr>
          <w:b/>
        </w:rPr>
        <w:t>www.arin.net</w:t>
      </w:r>
    </w:p>
    <w:p w14:paraId="4BF07C82" w14:textId="77777777" w:rsidR="00FB767D" w:rsidRPr="00F62B76" w:rsidRDefault="00FB767D" w:rsidP="00FB767D">
      <w:pPr>
        <w:pStyle w:val="BodyTextL50"/>
        <w:tabs>
          <w:tab w:val="left" w:pos="2340"/>
        </w:tabs>
      </w:pPr>
      <w:r>
        <w:rPr>
          <w:b/>
        </w:rPr>
        <w:lastRenderedPageBreak/>
        <w:t>Note</w:t>
      </w:r>
      <w:r>
        <w:t xml:space="preserve">: At the time of writing, the European RIR </w:t>
      </w:r>
      <w:r w:rsidRPr="002179C9">
        <w:t>www.ripe.net</w:t>
      </w:r>
      <w:r>
        <w:t xml:space="preserve"> does not reply to ICMP echo requests.</w:t>
      </w:r>
    </w:p>
    <w:p w14:paraId="63E554A0" w14:textId="2866DB99" w:rsidR="00FB767D" w:rsidRPr="003966F4" w:rsidRDefault="00FB767D" w:rsidP="00FB767D">
      <w:pPr>
        <w:pStyle w:val="BodyTextL50"/>
      </w:pPr>
      <w:r>
        <w:t xml:space="preserve">The website you selected will be used in next part for use with the </w:t>
      </w:r>
      <w:r w:rsidRPr="00F62B76">
        <w:rPr>
          <w:b/>
        </w:rPr>
        <w:t>tracert</w:t>
      </w:r>
      <w:r w:rsidRPr="00B075F7">
        <w:t xml:space="preserve"> </w:t>
      </w:r>
      <w:r>
        <w:t>command.</w:t>
      </w:r>
    </w:p>
    <w:p w14:paraId="6FEC7050" w14:textId="77777777" w:rsidR="00FB767D" w:rsidRDefault="00FB767D" w:rsidP="00FB767D">
      <w:pPr>
        <w:pStyle w:val="Heading2"/>
      </w:pPr>
      <w:r>
        <w:t>Trace a Route to a Remote Server Using Tracert.</w:t>
      </w:r>
    </w:p>
    <w:p w14:paraId="5C9DA65F" w14:textId="77777777" w:rsidR="00FB767D" w:rsidRDefault="00FB767D" w:rsidP="00FB767D">
      <w:pPr>
        <w:pStyle w:val="BodyTextL25"/>
      </w:pPr>
      <w:r>
        <w:t xml:space="preserve">After you use </w:t>
      </w:r>
      <w:r w:rsidRPr="00482036">
        <w:rPr>
          <w:b/>
        </w:rPr>
        <w:t>ping</w:t>
      </w:r>
      <w:r>
        <w:t xml:space="preserve"> to determine if your chosen websites are reachable, you will use </w:t>
      </w:r>
      <w:r w:rsidRPr="00E65A1B">
        <w:rPr>
          <w:b/>
        </w:rPr>
        <w:t>tracert</w:t>
      </w:r>
      <w:r>
        <w:t xml:space="preserve"> to determine the path to reach the remote server. Look closely at each network segment that is crossed.</w:t>
      </w:r>
    </w:p>
    <w:p w14:paraId="2704675A" w14:textId="2A5590A0" w:rsidR="00FB767D" w:rsidRDefault="00FB767D" w:rsidP="00FB767D">
      <w:pPr>
        <w:pStyle w:val="BodyTextL25"/>
      </w:pPr>
      <w:r>
        <w:t xml:space="preserve">Each hop in the </w:t>
      </w:r>
      <w:r w:rsidRPr="00E65A1B">
        <w:rPr>
          <w:b/>
        </w:rPr>
        <w:t>tracert</w:t>
      </w:r>
      <w:r>
        <w:t xml:space="preserve"> results displays the routes that the packets take when traveling to the final destination. The PC sends three ICMP echo request packets to the remote host. Each router in the path decrements the time to live (TTL) value by 1 before passing it onto the next system. To decrement is to count down. When the decremented TTL value reaches 0, the router sends an ICMP Time Exceeded message back to the source with its IP address and the current time. When the final destination is reached, an ICMP echo reply is sent to the source host.</w:t>
      </w:r>
    </w:p>
    <w:p w14:paraId="2F9A0F36" w14:textId="0C729DD9" w:rsidR="00FB767D" w:rsidRDefault="00FB767D" w:rsidP="00FB767D">
      <w:pPr>
        <w:pStyle w:val="Heading3"/>
      </w:pPr>
      <w:r>
        <w:t>Trace a route to www.cisco.com.</w:t>
      </w:r>
    </w:p>
    <w:p w14:paraId="6EFD9D31" w14:textId="77777777" w:rsidR="00FB767D" w:rsidRDefault="00FB767D" w:rsidP="00FB767D">
      <w:pPr>
        <w:pStyle w:val="BodyTextL25"/>
      </w:pPr>
      <w:r>
        <w:t xml:space="preserve">At the prompt, trace the route to </w:t>
      </w:r>
      <w:r w:rsidRPr="00A829ED">
        <w:rPr>
          <w:b/>
          <w:bCs/>
        </w:rPr>
        <w:t>www.cisco.com</w:t>
      </w:r>
      <w:r>
        <w:t>.</w:t>
      </w:r>
    </w:p>
    <w:p w14:paraId="1284552B" w14:textId="77777777" w:rsidR="00FB767D" w:rsidRDefault="00FB767D" w:rsidP="00FB767D">
      <w:pPr>
        <w:pStyle w:val="CMD"/>
        <w:rPr>
          <w:b/>
        </w:rPr>
      </w:pPr>
      <w:r>
        <w:t xml:space="preserve">C:\Users\User1&gt; </w:t>
      </w:r>
      <w:r w:rsidRPr="006354B0">
        <w:rPr>
          <w:b/>
        </w:rPr>
        <w:t>tracert www.cisco.com</w:t>
      </w:r>
    </w:p>
    <w:p w14:paraId="79C4098A" w14:textId="77777777" w:rsidR="00FB767D" w:rsidRDefault="00FB767D" w:rsidP="00FB767D">
      <w:pPr>
        <w:pStyle w:val="CMDOutput"/>
        <w:rPr>
          <w:szCs w:val="18"/>
        </w:rPr>
      </w:pPr>
    </w:p>
    <w:p w14:paraId="70AEF8CD" w14:textId="77777777" w:rsidR="00FB767D" w:rsidRPr="00D30F05" w:rsidRDefault="00FB767D" w:rsidP="00FB767D">
      <w:pPr>
        <w:pStyle w:val="CMDOutput"/>
        <w:rPr>
          <w:szCs w:val="18"/>
        </w:rPr>
      </w:pPr>
      <w:r w:rsidRPr="00D30F05">
        <w:rPr>
          <w:szCs w:val="18"/>
        </w:rPr>
        <w:t>Tracing route to e144.dscb.akamaiedge.net [23.67.208.170]</w:t>
      </w:r>
    </w:p>
    <w:p w14:paraId="038BD27A" w14:textId="77777777" w:rsidR="00FB767D" w:rsidRPr="00D30F05" w:rsidRDefault="00FB767D" w:rsidP="00FB767D">
      <w:pPr>
        <w:pStyle w:val="CMDOutput"/>
        <w:rPr>
          <w:szCs w:val="18"/>
        </w:rPr>
      </w:pPr>
      <w:r w:rsidRPr="00D30F05">
        <w:rPr>
          <w:szCs w:val="18"/>
        </w:rPr>
        <w:t>over a maximum of 30 hops:</w:t>
      </w:r>
    </w:p>
    <w:p w14:paraId="26164B7E" w14:textId="77777777" w:rsidR="00FB767D" w:rsidRPr="00D30F05" w:rsidRDefault="00FB767D" w:rsidP="00FB767D">
      <w:pPr>
        <w:pStyle w:val="CMDOutput"/>
        <w:rPr>
          <w:szCs w:val="18"/>
        </w:rPr>
      </w:pPr>
    </w:p>
    <w:p w14:paraId="405AEAF4" w14:textId="77777777" w:rsidR="00FB767D" w:rsidRPr="00D30F05" w:rsidRDefault="00FB767D" w:rsidP="00FB767D">
      <w:pPr>
        <w:pStyle w:val="CMDOutput"/>
        <w:rPr>
          <w:szCs w:val="18"/>
        </w:rPr>
      </w:pPr>
      <w:r w:rsidRPr="00D30F05">
        <w:rPr>
          <w:szCs w:val="18"/>
        </w:rPr>
        <w:t xml:space="preserve">  </w:t>
      </w:r>
      <w:r w:rsidRPr="00F62B76">
        <w:rPr>
          <w:szCs w:val="18"/>
        </w:rPr>
        <w:t>1</w:t>
      </w:r>
      <w:r w:rsidRPr="00D30F05">
        <w:rPr>
          <w:szCs w:val="18"/>
        </w:rPr>
        <w:t xml:space="preserve">     1 </w:t>
      </w:r>
      <w:proofErr w:type="spellStart"/>
      <w:r w:rsidRPr="00D30F05">
        <w:rPr>
          <w:szCs w:val="18"/>
        </w:rPr>
        <w:t>ms</w:t>
      </w:r>
      <w:proofErr w:type="spellEnd"/>
      <w:r w:rsidRPr="00D30F05">
        <w:rPr>
          <w:szCs w:val="18"/>
        </w:rPr>
        <w:t xml:space="preserve">    &lt;1 </w:t>
      </w:r>
      <w:proofErr w:type="spellStart"/>
      <w:r w:rsidRPr="00D30F05">
        <w:rPr>
          <w:szCs w:val="18"/>
        </w:rPr>
        <w:t>ms</w:t>
      </w:r>
      <w:proofErr w:type="spellEnd"/>
      <w:r w:rsidRPr="00D30F05">
        <w:rPr>
          <w:szCs w:val="18"/>
        </w:rPr>
        <w:t xml:space="preserve">    &lt;1 </w:t>
      </w:r>
      <w:proofErr w:type="spellStart"/>
      <w:r w:rsidRPr="00D30F05">
        <w:rPr>
          <w:szCs w:val="18"/>
        </w:rPr>
        <w:t>ms</w:t>
      </w:r>
      <w:proofErr w:type="spellEnd"/>
      <w:r w:rsidRPr="00D30F05">
        <w:rPr>
          <w:szCs w:val="18"/>
        </w:rPr>
        <w:t xml:space="preserve">  192.168.1.1</w:t>
      </w:r>
    </w:p>
    <w:p w14:paraId="7AF465BC" w14:textId="77777777" w:rsidR="00FB767D" w:rsidRPr="00D30F05" w:rsidRDefault="00FB767D" w:rsidP="00FB767D">
      <w:pPr>
        <w:pStyle w:val="CMDOutput"/>
        <w:rPr>
          <w:szCs w:val="18"/>
        </w:rPr>
      </w:pPr>
      <w:r w:rsidRPr="00F62B76">
        <w:rPr>
          <w:szCs w:val="18"/>
        </w:rPr>
        <w:t xml:space="preserve">  2</w:t>
      </w:r>
      <w:r w:rsidRPr="00D30F05">
        <w:rPr>
          <w:szCs w:val="18"/>
        </w:rPr>
        <w:t xml:space="preserve">    14 </w:t>
      </w:r>
      <w:proofErr w:type="spellStart"/>
      <w:r w:rsidRPr="00D30F05">
        <w:rPr>
          <w:szCs w:val="18"/>
        </w:rPr>
        <w:t>ms</w:t>
      </w:r>
      <w:proofErr w:type="spellEnd"/>
      <w:r w:rsidRPr="00D30F05">
        <w:rPr>
          <w:szCs w:val="18"/>
        </w:rPr>
        <w:t xml:space="preserve">     7 </w:t>
      </w:r>
      <w:proofErr w:type="spellStart"/>
      <w:r w:rsidRPr="00D30F05">
        <w:rPr>
          <w:szCs w:val="18"/>
        </w:rPr>
        <w:t>ms</w:t>
      </w:r>
      <w:proofErr w:type="spellEnd"/>
      <w:r w:rsidRPr="00D30F05">
        <w:rPr>
          <w:szCs w:val="18"/>
        </w:rPr>
        <w:t xml:space="preserve">     7 </w:t>
      </w:r>
      <w:proofErr w:type="spellStart"/>
      <w:r w:rsidRPr="00D30F05">
        <w:rPr>
          <w:szCs w:val="18"/>
        </w:rPr>
        <w:t>ms</w:t>
      </w:r>
      <w:proofErr w:type="spellEnd"/>
      <w:r w:rsidRPr="00D30F05">
        <w:rPr>
          <w:szCs w:val="18"/>
        </w:rPr>
        <w:t xml:space="preserve">  10.39.0.1</w:t>
      </w:r>
    </w:p>
    <w:p w14:paraId="0CEFC800" w14:textId="77777777" w:rsidR="00FB767D" w:rsidRPr="00D30F05" w:rsidRDefault="00FB767D" w:rsidP="00FB767D">
      <w:pPr>
        <w:pStyle w:val="CMDOutput"/>
        <w:rPr>
          <w:szCs w:val="18"/>
        </w:rPr>
      </w:pPr>
      <w:r w:rsidRPr="00F62B76">
        <w:rPr>
          <w:szCs w:val="18"/>
        </w:rPr>
        <w:t xml:space="preserve">  3</w:t>
      </w:r>
      <w:r w:rsidRPr="00D30F05">
        <w:rPr>
          <w:szCs w:val="18"/>
        </w:rPr>
        <w:t xml:space="preserve">    10 </w:t>
      </w:r>
      <w:proofErr w:type="spellStart"/>
      <w:r w:rsidRPr="00D30F05">
        <w:rPr>
          <w:szCs w:val="18"/>
        </w:rPr>
        <w:t>ms</w:t>
      </w:r>
      <w:proofErr w:type="spellEnd"/>
      <w:r w:rsidRPr="00D30F05">
        <w:rPr>
          <w:szCs w:val="18"/>
        </w:rPr>
        <w:t xml:space="preserve">     8 </w:t>
      </w:r>
      <w:proofErr w:type="spellStart"/>
      <w:r w:rsidRPr="00D30F05">
        <w:rPr>
          <w:szCs w:val="18"/>
        </w:rPr>
        <w:t>ms</w:t>
      </w:r>
      <w:proofErr w:type="spellEnd"/>
      <w:r w:rsidRPr="00D30F05">
        <w:rPr>
          <w:szCs w:val="18"/>
        </w:rPr>
        <w:t xml:space="preserve">     7 </w:t>
      </w:r>
      <w:proofErr w:type="spellStart"/>
      <w:r w:rsidRPr="00D30F05">
        <w:rPr>
          <w:szCs w:val="18"/>
        </w:rPr>
        <w:t>ms</w:t>
      </w:r>
      <w:proofErr w:type="spellEnd"/>
      <w:r w:rsidRPr="00D30F05">
        <w:rPr>
          <w:szCs w:val="18"/>
        </w:rPr>
        <w:t xml:space="preserve">  172.21.0.118</w:t>
      </w:r>
    </w:p>
    <w:p w14:paraId="65D84E49" w14:textId="77777777" w:rsidR="00FB767D" w:rsidRPr="00D30F05" w:rsidRDefault="00FB767D" w:rsidP="00FB767D">
      <w:pPr>
        <w:pStyle w:val="CMDOutput"/>
        <w:rPr>
          <w:szCs w:val="18"/>
        </w:rPr>
      </w:pPr>
      <w:r w:rsidRPr="00F62B76">
        <w:rPr>
          <w:szCs w:val="18"/>
        </w:rPr>
        <w:t xml:space="preserve">  4</w:t>
      </w:r>
      <w:r w:rsidRPr="00D30F05">
        <w:rPr>
          <w:szCs w:val="18"/>
        </w:rPr>
        <w:t xml:space="preserve">    11 </w:t>
      </w:r>
      <w:proofErr w:type="spellStart"/>
      <w:r w:rsidRPr="00D30F05">
        <w:rPr>
          <w:szCs w:val="18"/>
        </w:rPr>
        <w:t>ms</w:t>
      </w:r>
      <w:proofErr w:type="spellEnd"/>
      <w:r w:rsidRPr="00D30F05">
        <w:rPr>
          <w:szCs w:val="18"/>
        </w:rPr>
        <w:t xml:space="preserve">    11 </w:t>
      </w:r>
      <w:proofErr w:type="spellStart"/>
      <w:r w:rsidRPr="00D30F05">
        <w:rPr>
          <w:szCs w:val="18"/>
        </w:rPr>
        <w:t>ms</w:t>
      </w:r>
      <w:proofErr w:type="spellEnd"/>
      <w:r w:rsidRPr="00D30F05">
        <w:rPr>
          <w:szCs w:val="18"/>
        </w:rPr>
        <w:t xml:space="preserve">    11 </w:t>
      </w:r>
      <w:proofErr w:type="spellStart"/>
      <w:r w:rsidRPr="00D30F05">
        <w:rPr>
          <w:szCs w:val="18"/>
        </w:rPr>
        <w:t>ms</w:t>
      </w:r>
      <w:proofErr w:type="spellEnd"/>
      <w:r w:rsidRPr="00D30F05">
        <w:rPr>
          <w:szCs w:val="18"/>
        </w:rPr>
        <w:t xml:space="preserve">  70.169.73.196</w:t>
      </w:r>
    </w:p>
    <w:p w14:paraId="36403FC1" w14:textId="77777777" w:rsidR="00FB767D" w:rsidRPr="00D30F05" w:rsidRDefault="00FB767D" w:rsidP="00FB767D">
      <w:pPr>
        <w:pStyle w:val="CMDOutput"/>
        <w:rPr>
          <w:szCs w:val="18"/>
        </w:rPr>
      </w:pPr>
      <w:r w:rsidRPr="00F62B76">
        <w:rPr>
          <w:szCs w:val="18"/>
        </w:rPr>
        <w:t xml:space="preserve">  5</w:t>
      </w:r>
      <w:r w:rsidRPr="00D30F05">
        <w:rPr>
          <w:szCs w:val="18"/>
        </w:rPr>
        <w:t xml:space="preserve">    10 </w:t>
      </w:r>
      <w:proofErr w:type="spellStart"/>
      <w:r w:rsidRPr="00D30F05">
        <w:rPr>
          <w:szCs w:val="18"/>
        </w:rPr>
        <w:t>ms</w:t>
      </w:r>
      <w:proofErr w:type="spellEnd"/>
      <w:r w:rsidRPr="00D30F05">
        <w:rPr>
          <w:szCs w:val="18"/>
        </w:rPr>
        <w:t xml:space="preserve">     9 </w:t>
      </w:r>
      <w:proofErr w:type="spellStart"/>
      <w:r w:rsidRPr="00D30F05">
        <w:rPr>
          <w:szCs w:val="18"/>
        </w:rPr>
        <w:t>ms</w:t>
      </w:r>
      <w:proofErr w:type="spellEnd"/>
      <w:r w:rsidRPr="00D30F05">
        <w:rPr>
          <w:szCs w:val="18"/>
        </w:rPr>
        <w:t xml:space="preserve">    11 </w:t>
      </w:r>
      <w:proofErr w:type="spellStart"/>
      <w:r w:rsidRPr="00D30F05">
        <w:rPr>
          <w:szCs w:val="18"/>
        </w:rPr>
        <w:t>ms</w:t>
      </w:r>
      <w:proofErr w:type="spellEnd"/>
      <w:r w:rsidRPr="00D30F05">
        <w:rPr>
          <w:szCs w:val="18"/>
        </w:rPr>
        <w:t xml:space="preserve">  70.169.75.157</w:t>
      </w:r>
    </w:p>
    <w:p w14:paraId="59DAA4E8" w14:textId="77777777" w:rsidR="00FB767D" w:rsidRPr="00D30F05" w:rsidRDefault="00FB767D" w:rsidP="00FB767D">
      <w:pPr>
        <w:pStyle w:val="CMDOutput"/>
        <w:rPr>
          <w:szCs w:val="18"/>
        </w:rPr>
      </w:pPr>
      <w:r w:rsidRPr="00F62B76">
        <w:rPr>
          <w:szCs w:val="18"/>
        </w:rPr>
        <w:t xml:space="preserve">  6</w:t>
      </w:r>
      <w:r w:rsidRPr="00D30F05">
        <w:rPr>
          <w:szCs w:val="18"/>
        </w:rPr>
        <w:t xml:space="preserve">    60 </w:t>
      </w:r>
      <w:proofErr w:type="spellStart"/>
      <w:r w:rsidRPr="00D30F05">
        <w:rPr>
          <w:szCs w:val="18"/>
        </w:rPr>
        <w:t>ms</w:t>
      </w:r>
      <w:proofErr w:type="spellEnd"/>
      <w:r w:rsidRPr="00D30F05">
        <w:rPr>
          <w:szCs w:val="18"/>
        </w:rPr>
        <w:t xml:space="preserve">    49 </w:t>
      </w:r>
      <w:proofErr w:type="spellStart"/>
      <w:r w:rsidRPr="00D30F05">
        <w:rPr>
          <w:szCs w:val="18"/>
        </w:rPr>
        <w:t>ms</w:t>
      </w:r>
      <w:proofErr w:type="spellEnd"/>
      <w:r w:rsidRPr="00D30F05">
        <w:rPr>
          <w:szCs w:val="18"/>
        </w:rPr>
        <w:t xml:space="preserve">     *     68.1.2.109</w:t>
      </w:r>
    </w:p>
    <w:p w14:paraId="33F5314C" w14:textId="77777777" w:rsidR="00FB767D" w:rsidRPr="00D30F05" w:rsidRDefault="00FB767D" w:rsidP="00FB767D">
      <w:pPr>
        <w:pStyle w:val="CMDOutput"/>
        <w:rPr>
          <w:szCs w:val="18"/>
        </w:rPr>
      </w:pPr>
      <w:r w:rsidRPr="00F62B76">
        <w:rPr>
          <w:szCs w:val="18"/>
        </w:rPr>
        <w:t xml:space="preserve">  7</w:t>
      </w:r>
      <w:r w:rsidRPr="00D30F05">
        <w:rPr>
          <w:szCs w:val="18"/>
        </w:rPr>
        <w:t xml:space="preserve">    43 </w:t>
      </w:r>
      <w:proofErr w:type="spellStart"/>
      <w:r w:rsidRPr="00D30F05">
        <w:rPr>
          <w:szCs w:val="18"/>
        </w:rPr>
        <w:t>ms</w:t>
      </w:r>
      <w:proofErr w:type="spellEnd"/>
      <w:r w:rsidRPr="00D30F05">
        <w:rPr>
          <w:szCs w:val="18"/>
        </w:rPr>
        <w:t xml:space="preserve">    39 </w:t>
      </w:r>
      <w:proofErr w:type="spellStart"/>
      <w:r w:rsidRPr="00D30F05">
        <w:rPr>
          <w:szCs w:val="18"/>
        </w:rPr>
        <w:t>ms</w:t>
      </w:r>
      <w:proofErr w:type="spellEnd"/>
      <w:r w:rsidRPr="00D30F05">
        <w:rPr>
          <w:szCs w:val="18"/>
        </w:rPr>
        <w:t xml:space="preserve">    38 </w:t>
      </w:r>
      <w:proofErr w:type="spellStart"/>
      <w:r w:rsidRPr="00D30F05">
        <w:rPr>
          <w:szCs w:val="18"/>
        </w:rPr>
        <w:t>ms</w:t>
      </w:r>
      <w:proofErr w:type="spellEnd"/>
      <w:r w:rsidRPr="00D30F05">
        <w:rPr>
          <w:szCs w:val="18"/>
        </w:rPr>
        <w:t xml:space="preserve">  Equinix-DFW2.netarch.akamai.com [206.223.118.102]</w:t>
      </w:r>
    </w:p>
    <w:p w14:paraId="6071025B" w14:textId="77777777" w:rsidR="00FB767D" w:rsidRPr="00D30F05" w:rsidRDefault="00FB767D" w:rsidP="00FB767D">
      <w:pPr>
        <w:pStyle w:val="CMDOutput"/>
        <w:rPr>
          <w:szCs w:val="18"/>
        </w:rPr>
      </w:pPr>
      <w:r w:rsidRPr="00F62B76">
        <w:rPr>
          <w:szCs w:val="18"/>
        </w:rPr>
        <w:t xml:space="preserve">  8</w:t>
      </w:r>
      <w:r w:rsidRPr="00D30F05">
        <w:rPr>
          <w:szCs w:val="18"/>
        </w:rPr>
        <w:t xml:space="preserve">    33 </w:t>
      </w:r>
      <w:proofErr w:type="spellStart"/>
      <w:r w:rsidRPr="00D30F05">
        <w:rPr>
          <w:szCs w:val="18"/>
        </w:rPr>
        <w:t>ms</w:t>
      </w:r>
      <w:proofErr w:type="spellEnd"/>
      <w:r w:rsidRPr="00D30F05">
        <w:rPr>
          <w:szCs w:val="18"/>
        </w:rPr>
        <w:t xml:space="preserve">    35 </w:t>
      </w:r>
      <w:proofErr w:type="spellStart"/>
      <w:r w:rsidRPr="00D30F05">
        <w:rPr>
          <w:szCs w:val="18"/>
        </w:rPr>
        <w:t>ms</w:t>
      </w:r>
      <w:proofErr w:type="spellEnd"/>
      <w:r w:rsidRPr="00D30F05">
        <w:rPr>
          <w:szCs w:val="18"/>
        </w:rPr>
        <w:t xml:space="preserve">    33 </w:t>
      </w:r>
      <w:proofErr w:type="spellStart"/>
      <w:r w:rsidRPr="00D30F05">
        <w:rPr>
          <w:szCs w:val="18"/>
        </w:rPr>
        <w:t>ms</w:t>
      </w:r>
      <w:proofErr w:type="spellEnd"/>
      <w:r w:rsidRPr="00D30F05">
        <w:rPr>
          <w:szCs w:val="18"/>
        </w:rPr>
        <w:t xml:space="preserve">  a23-67-208-170.deploy.akamaitechnologies.com [23.67.208.170]</w:t>
      </w:r>
    </w:p>
    <w:p w14:paraId="6A743D6A" w14:textId="77777777" w:rsidR="00FB767D" w:rsidRPr="00D30F05" w:rsidRDefault="00FB767D" w:rsidP="00FB767D">
      <w:pPr>
        <w:pStyle w:val="CMDOutput"/>
        <w:rPr>
          <w:szCs w:val="18"/>
        </w:rPr>
      </w:pPr>
    </w:p>
    <w:p w14:paraId="0864FBFB" w14:textId="77777777" w:rsidR="00FB767D" w:rsidRDefault="00FB767D" w:rsidP="00FB767D">
      <w:pPr>
        <w:pStyle w:val="CMDOutput"/>
        <w:rPr>
          <w:szCs w:val="18"/>
        </w:rPr>
      </w:pPr>
      <w:r w:rsidRPr="00D30F05">
        <w:rPr>
          <w:szCs w:val="18"/>
        </w:rPr>
        <w:t>Trace complete.</w:t>
      </w:r>
    </w:p>
    <w:p w14:paraId="252371F3" w14:textId="77777777" w:rsidR="00FB767D" w:rsidRDefault="00FB767D" w:rsidP="00FB767D">
      <w:pPr>
        <w:pStyle w:val="BodyTextL25"/>
      </w:pPr>
      <w:r>
        <w:t>In this example, the source host sends three ICMP echo request packets to the first hop (192.168.1.1) with the TTL value of 1. When the router 192.168.1.1 receives the echo request packets, it decrements the TTL value to 0. The router sends an ICMP Time Exceeded message back to the source. This process continues until the source host sends the last three ICMP echo request packets with TTL values of 8 (hop number 8 in the output above), which is the final destination. After the ICMP echo request packets arrive at the final destination, the router responds to the source with ICMP echo replies.</w:t>
      </w:r>
    </w:p>
    <w:p w14:paraId="5BD73FBB" w14:textId="5D57C3D0" w:rsidR="00FB767D" w:rsidRDefault="00FB767D" w:rsidP="00FB767D">
      <w:pPr>
        <w:pStyle w:val="BodyTextL25"/>
      </w:pPr>
      <w:r>
        <w:t>For hops 2 and 3, these IP addresses are private addresses. These routers are the typical setup for point-of-presence (POP) of ISP. The POP devices connect users to an ISP network.</w:t>
      </w:r>
    </w:p>
    <w:p w14:paraId="0AFFFDD3" w14:textId="457DF6D2" w:rsidR="00FB767D" w:rsidRDefault="00FB767D" w:rsidP="00FB767D">
      <w:pPr>
        <w:pStyle w:val="Heading3"/>
      </w:pPr>
      <w:r>
        <w:t>Trace a route to a RIR web site.</w:t>
      </w:r>
    </w:p>
    <w:p w14:paraId="6BB4DB92" w14:textId="7B40301F" w:rsidR="00FB767D" w:rsidRPr="00D558B6" w:rsidRDefault="00FB767D" w:rsidP="00FB767D">
      <w:pPr>
        <w:pStyle w:val="SubStepAlpha"/>
      </w:pPr>
      <w:r w:rsidRPr="00107993">
        <w:t>Now</w:t>
      </w:r>
      <w:r>
        <w:t xml:space="preserve"> perform a </w:t>
      </w:r>
      <w:r w:rsidRPr="00E65A1B">
        <w:rPr>
          <w:b/>
        </w:rPr>
        <w:t>tracert</w:t>
      </w:r>
      <w:r>
        <w:t xml:space="preserve"> to one of RIR web sites from previous part.</w:t>
      </w:r>
    </w:p>
    <w:p w14:paraId="14586CCC" w14:textId="77777777" w:rsidR="00FB767D" w:rsidRDefault="00FB767D" w:rsidP="00FB767D">
      <w:pPr>
        <w:pStyle w:val="BodyTextL50"/>
        <w:tabs>
          <w:tab w:val="left" w:pos="2340"/>
        </w:tabs>
      </w:pPr>
      <w:r w:rsidRPr="00FB1D5E">
        <w:t>A</w:t>
      </w:r>
      <w:r w:rsidRPr="00FA6FE0">
        <w:t>f</w:t>
      </w:r>
      <w:r w:rsidRPr="00FB1D5E">
        <w:t>rica:</w:t>
      </w:r>
      <w:r>
        <w:tab/>
      </w:r>
      <w:r w:rsidRPr="00F62B76">
        <w:rPr>
          <w:b/>
        </w:rPr>
        <w:t>www.afrinic.net</w:t>
      </w:r>
    </w:p>
    <w:p w14:paraId="1F529239" w14:textId="77777777" w:rsidR="00FB767D" w:rsidRDefault="00FB767D" w:rsidP="00FB767D">
      <w:pPr>
        <w:pStyle w:val="BodyTextL50"/>
        <w:tabs>
          <w:tab w:val="left" w:pos="2340"/>
        </w:tabs>
      </w:pPr>
      <w:r>
        <w:t>Australia:</w:t>
      </w:r>
      <w:r>
        <w:tab/>
      </w:r>
      <w:r w:rsidRPr="00F62B76">
        <w:rPr>
          <w:b/>
        </w:rPr>
        <w:t>www.apnic.net</w:t>
      </w:r>
    </w:p>
    <w:p w14:paraId="3DC04C74" w14:textId="77777777" w:rsidR="00FB767D" w:rsidRDefault="00FB767D" w:rsidP="00FB767D">
      <w:pPr>
        <w:pStyle w:val="BodyTextL50"/>
        <w:tabs>
          <w:tab w:val="left" w:pos="2340"/>
        </w:tabs>
      </w:pPr>
      <w:r w:rsidRPr="002C2DDE">
        <w:t>South America:</w:t>
      </w:r>
      <w:r>
        <w:tab/>
      </w:r>
      <w:r w:rsidRPr="00F62B76">
        <w:rPr>
          <w:b/>
        </w:rPr>
        <w:t>www.lacnic.net</w:t>
      </w:r>
    </w:p>
    <w:p w14:paraId="1541DD61" w14:textId="77777777" w:rsidR="00FB767D" w:rsidRDefault="00FB767D" w:rsidP="00FB767D">
      <w:pPr>
        <w:pStyle w:val="BodyTextL50"/>
        <w:tabs>
          <w:tab w:val="left" w:pos="2340"/>
        </w:tabs>
      </w:pPr>
      <w:r w:rsidRPr="00CD6763">
        <w:t>North America:</w:t>
      </w:r>
      <w:r w:rsidRPr="00CD6763">
        <w:tab/>
      </w:r>
      <w:r w:rsidRPr="00F62B76">
        <w:rPr>
          <w:b/>
        </w:rPr>
        <w:t>www.arin.net</w:t>
      </w:r>
    </w:p>
    <w:p w14:paraId="1AD6808C" w14:textId="4C68B36F" w:rsidR="00FB767D" w:rsidRDefault="00FB767D" w:rsidP="00FB767D">
      <w:pPr>
        <w:pStyle w:val="SubStepAlpha"/>
      </w:pPr>
      <w:r>
        <w:lastRenderedPageBreak/>
        <w:t xml:space="preserve">A </w:t>
      </w:r>
      <w:r w:rsidRPr="009E718F">
        <w:t xml:space="preserve">web-based </w:t>
      </w:r>
      <w:proofErr w:type="spellStart"/>
      <w:r w:rsidRPr="002179C9">
        <w:rPr>
          <w:b/>
          <w:bCs/>
        </w:rPr>
        <w:t>whois</w:t>
      </w:r>
      <w:proofErr w:type="spellEnd"/>
      <w:r w:rsidRPr="009E718F">
        <w:t xml:space="preserve"> tool is found at</w:t>
      </w:r>
      <w:r>
        <w:t xml:space="preserve"> </w:t>
      </w:r>
      <w:hyperlink r:id="rId8" w:history="1">
        <w:r w:rsidR="00BA1BC1" w:rsidRPr="00B9709A">
          <w:rPr>
            <w:rStyle w:val="Hyperlink"/>
          </w:rPr>
          <w:t>https://traceroute-online.com/</w:t>
        </w:r>
      </w:hyperlink>
      <w:r>
        <w:t>. It can be used to determine the domains traveled from the source to destination.</w:t>
      </w:r>
    </w:p>
    <w:p w14:paraId="320E3814" w14:textId="77777777" w:rsidR="00FB767D" w:rsidRDefault="00FB767D" w:rsidP="00FB767D">
      <w:pPr>
        <w:pStyle w:val="Heading4"/>
      </w:pPr>
      <w:r>
        <w:t>Question:</w:t>
      </w:r>
    </w:p>
    <w:p w14:paraId="668A1A1A" w14:textId="06086B8E" w:rsidR="00FB767D" w:rsidRDefault="00FB767D" w:rsidP="00FB767D">
      <w:pPr>
        <w:pStyle w:val="BodyTextL50"/>
        <w:spacing w:before="0"/>
      </w:pPr>
      <w:r>
        <w:t xml:space="preserve">List the domains below from your tracert results using a web-based </w:t>
      </w:r>
      <w:proofErr w:type="spellStart"/>
      <w:r>
        <w:t>whois</w:t>
      </w:r>
      <w:proofErr w:type="spellEnd"/>
      <w:r>
        <w:t xml:space="preserve"> tool, such as </w:t>
      </w:r>
      <w:hyperlink r:id="rId9" w:history="1">
        <w:r w:rsidR="00BA1BC1">
          <w:rPr>
            <w:rStyle w:val="Hyperlink"/>
          </w:rPr>
          <w:t>https://traceroute-online.com/</w:t>
        </w:r>
      </w:hyperlink>
      <w:r>
        <w:t>.</w:t>
      </w:r>
    </w:p>
    <w:p w14:paraId="5B18322F" w14:textId="77777777" w:rsidR="00FB767D" w:rsidRPr="00FA6FE0" w:rsidRDefault="00FB767D" w:rsidP="00FB767D">
      <w:pPr>
        <w:pStyle w:val="AnswerLineL50"/>
      </w:pPr>
      <w:r>
        <w:t>Type your answers here.</w:t>
      </w:r>
    </w:p>
    <w:p w14:paraId="67ED1549" w14:textId="41436F84" w:rsidR="00C162C0" w:rsidRPr="00BF2B28" w:rsidRDefault="00FB767D" w:rsidP="00BF2B28">
      <w:pPr>
        <w:pStyle w:val="ConfigWindow"/>
        <w:rPr>
          <w:rStyle w:val="DevConfigGray"/>
          <w:rFonts w:ascii="Arial" w:hAnsi="Arial"/>
          <w:b w:val="0"/>
          <w:color w:val="FFFFFF" w:themeColor="background1"/>
          <w:sz w:val="6"/>
          <w:shd w:val="clear" w:color="auto" w:fill="auto"/>
        </w:rPr>
      </w:pPr>
      <w:r w:rsidRPr="00BF2B28">
        <w:t>End of document</w:t>
      </w:r>
    </w:p>
    <w:sectPr w:rsidR="00C162C0" w:rsidRPr="00BF2B28"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1EFE3" w14:textId="77777777" w:rsidR="00B10182" w:rsidRDefault="00B10182" w:rsidP="00710659">
      <w:pPr>
        <w:spacing w:after="0" w:line="240" w:lineRule="auto"/>
      </w:pPr>
      <w:r>
        <w:separator/>
      </w:r>
    </w:p>
    <w:p w14:paraId="1D2CD439" w14:textId="77777777" w:rsidR="00B10182" w:rsidRDefault="00B10182"/>
  </w:endnote>
  <w:endnote w:type="continuationSeparator" w:id="0">
    <w:p w14:paraId="4833FA09" w14:textId="77777777" w:rsidR="00B10182" w:rsidRDefault="00B10182" w:rsidP="00710659">
      <w:pPr>
        <w:spacing w:after="0" w:line="240" w:lineRule="auto"/>
      </w:pPr>
      <w:r>
        <w:continuationSeparator/>
      </w:r>
    </w:p>
    <w:p w14:paraId="0D0C0A82" w14:textId="77777777" w:rsidR="00B10182" w:rsidRDefault="00B101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E9619" w14:textId="5BCFB81A"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734CD7">
          <w:t>2016</w:t>
        </w:r>
      </w:sdtContent>
    </w:sdt>
    <w:r>
      <w:t xml:space="preserve"> - </w:t>
    </w:r>
    <w:r>
      <w:fldChar w:fldCharType="begin"/>
    </w:r>
    <w:r>
      <w:instrText xml:space="preserve"> SAVEDATE  \@ "yyyy"  \* MERGEFORMAT </w:instrText>
    </w:r>
    <w:r>
      <w:fldChar w:fldCharType="separate"/>
    </w:r>
    <w:r w:rsidR="00BA1BC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52CFE" w14:textId="7C28BCC4"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734CD7">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A1BC1">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57E97" w14:textId="77777777" w:rsidR="00B10182" w:rsidRDefault="00B10182" w:rsidP="00710659">
      <w:pPr>
        <w:spacing w:after="0" w:line="240" w:lineRule="auto"/>
      </w:pPr>
      <w:r>
        <w:separator/>
      </w:r>
    </w:p>
    <w:p w14:paraId="3D161576" w14:textId="77777777" w:rsidR="00B10182" w:rsidRDefault="00B10182"/>
  </w:footnote>
  <w:footnote w:type="continuationSeparator" w:id="0">
    <w:p w14:paraId="6DE353E7" w14:textId="77777777" w:rsidR="00B10182" w:rsidRDefault="00B10182" w:rsidP="00710659">
      <w:pPr>
        <w:spacing w:after="0" w:line="240" w:lineRule="auto"/>
      </w:pPr>
      <w:r>
        <w:continuationSeparator/>
      </w:r>
    </w:p>
    <w:p w14:paraId="4516B83C" w14:textId="77777777" w:rsidR="00B10182" w:rsidRDefault="00B101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624472D5C4D7422597212650A9B0CBF2"/>
      </w:placeholder>
      <w:dataBinding w:prefixMappings="xmlns:ns0='http://purl.org/dc/elements/1.1/' xmlns:ns1='http://schemas.openxmlformats.org/package/2006/metadata/core-properties' " w:xpath="/ns1:coreProperties[1]/ns0:title[1]" w:storeItemID="{6C3C8BC8-F283-45AE-878A-BAB7291924A1}"/>
      <w:text/>
    </w:sdtPr>
    <w:sdtEndPr/>
    <w:sdtContent>
      <w:p w14:paraId="0361D9D0" w14:textId="5E41005D" w:rsidR="00926CB2" w:rsidRDefault="00211532" w:rsidP="008402F2">
        <w:pPr>
          <w:pStyle w:val="PageHead"/>
        </w:pPr>
        <w:r>
          <w:t>Lab - Trace a Route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7EE2F" w14:textId="77777777" w:rsidR="00926CB2" w:rsidRDefault="00882B63" w:rsidP="006C3FCF">
    <w:pPr>
      <w:ind w:left="-288"/>
    </w:pPr>
    <w:r>
      <w:rPr>
        <w:noProof/>
      </w:rPr>
      <w:drawing>
        <wp:inline distT="0" distB="0" distL="0" distR="0" wp14:anchorId="221A5826" wp14:editId="67B475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53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7E3"/>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1532"/>
    <w:rsid w:val="00215665"/>
    <w:rsid w:val="002163BB"/>
    <w:rsid w:val="0021792C"/>
    <w:rsid w:val="00220909"/>
    <w:rsid w:val="002240AB"/>
    <w:rsid w:val="00225E37"/>
    <w:rsid w:val="00231DCA"/>
    <w:rsid w:val="00235792"/>
    <w:rsid w:val="00242E3A"/>
    <w:rsid w:val="00246492"/>
    <w:rsid w:val="002506CF"/>
    <w:rsid w:val="0025107F"/>
    <w:rsid w:val="00252D47"/>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96310"/>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39EC"/>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4CD7"/>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182"/>
    <w:rsid w:val="00B1081F"/>
    <w:rsid w:val="00B2496B"/>
    <w:rsid w:val="00B27499"/>
    <w:rsid w:val="00B3010D"/>
    <w:rsid w:val="00B35151"/>
    <w:rsid w:val="00B433F2"/>
    <w:rsid w:val="00B458E8"/>
    <w:rsid w:val="00B47940"/>
    <w:rsid w:val="00B5397B"/>
    <w:rsid w:val="00B53CF4"/>
    <w:rsid w:val="00B53EE9"/>
    <w:rsid w:val="00B6183E"/>
    <w:rsid w:val="00B62809"/>
    <w:rsid w:val="00B72F2A"/>
    <w:rsid w:val="00B74716"/>
    <w:rsid w:val="00B7675A"/>
    <w:rsid w:val="00B81898"/>
    <w:rsid w:val="00B82DED"/>
    <w:rsid w:val="00B8606B"/>
    <w:rsid w:val="00B878E7"/>
    <w:rsid w:val="00B879CC"/>
    <w:rsid w:val="00B97278"/>
    <w:rsid w:val="00B97943"/>
    <w:rsid w:val="00BA1BC1"/>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2B28"/>
    <w:rsid w:val="00BF4D1F"/>
    <w:rsid w:val="00BF76BE"/>
    <w:rsid w:val="00C02A73"/>
    <w:rsid w:val="00C063D2"/>
    <w:rsid w:val="00C07FD9"/>
    <w:rsid w:val="00C10955"/>
    <w:rsid w:val="00C11C4D"/>
    <w:rsid w:val="00C13322"/>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34B8"/>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67D"/>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C60DE"/>
  <w15:docId w15:val="{CF4DCBF1-0693-4033-BEB5-53F9BB7F6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53CF4"/>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53CF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53CF4"/>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53CF4"/>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 w:type="character" w:styleId="Hyperlink">
    <w:name w:val="Hyperlink"/>
    <w:rsid w:val="00FB767D"/>
    <w:rPr>
      <w:color w:val="0000FF"/>
      <w:u w:val="single"/>
    </w:rPr>
  </w:style>
  <w:style w:type="character" w:styleId="UnresolvedMention">
    <w:name w:val="Unresolved Mention"/>
    <w:basedOn w:val="DefaultParagraphFont"/>
    <w:uiPriority w:val="99"/>
    <w:semiHidden/>
    <w:unhideWhenUsed/>
    <w:rsid w:val="00BA1B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aceroute-online.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raceroute-online.com/"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4472D5C4D7422597212650A9B0CBF2"/>
        <w:category>
          <w:name w:val="General"/>
          <w:gallery w:val="placeholder"/>
        </w:category>
        <w:types>
          <w:type w:val="bbPlcHdr"/>
        </w:types>
        <w:behaviors>
          <w:behavior w:val="content"/>
        </w:behaviors>
        <w:guid w:val="{D56B833A-3E73-458E-8A40-49FA47F863B5}"/>
      </w:docPartPr>
      <w:docPartBody>
        <w:p w:rsidR="000C5389" w:rsidRDefault="006A5491">
          <w:pPr>
            <w:pStyle w:val="624472D5C4D7422597212650A9B0CBF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491"/>
    <w:rsid w:val="000C5389"/>
    <w:rsid w:val="006A5491"/>
    <w:rsid w:val="00FB5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4472D5C4D7422597212650A9B0CBF2">
    <w:name w:val="624472D5C4D7422597212650A9B0CB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ILM.dotx</Template>
  <TotalTime>3</TotalTime>
  <Pages>3</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Lab - Trace a Route</vt:lpstr>
    </vt:vector>
  </TitlesOfParts>
  <Company>Cisco Systems, Inc.</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Trace a Route</dc:title>
  <dc:creator>Sukyi</dc:creator>
  <dc:description>2016</dc:description>
  <cp:lastModifiedBy>DH</cp:lastModifiedBy>
  <cp:revision>5</cp:revision>
  <cp:lastPrinted>2020-09-28T17:56:00Z</cp:lastPrinted>
  <dcterms:created xsi:type="dcterms:W3CDTF">2020-09-28T17:55:00Z</dcterms:created>
  <dcterms:modified xsi:type="dcterms:W3CDTF">2022-01-10T21:12:00Z</dcterms:modified>
</cp:coreProperties>
</file>