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5D66" w14:textId="0FA50DF1" w:rsidR="004D36D7" w:rsidRPr="00FD4A68" w:rsidRDefault="005724C2" w:rsidP="00654982">
      <w:pPr>
        <w:pStyle w:val="Title"/>
        <w:rPr>
          <w:rStyle w:val="LabTitleInstVersred"/>
          <w:b/>
          <w:color w:val="auto"/>
        </w:rPr>
      </w:pPr>
      <w:sdt>
        <w:sdtPr>
          <w:rPr>
            <w:b w:val="0"/>
            <w:color w:val="EE0000"/>
          </w:rPr>
          <w:alias w:val="Title"/>
          <w:tag w:val=""/>
          <w:id w:val="-487021785"/>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74B6D">
            <w:t>Lab - Connect to a Wireless Router</w:t>
          </w:r>
        </w:sdtContent>
      </w:sdt>
    </w:p>
    <w:p w14:paraId="6AEB52C3" w14:textId="77777777" w:rsidR="004B6BA4" w:rsidRDefault="004B6BA4" w:rsidP="004B6BA4">
      <w:pPr>
        <w:pStyle w:val="Heading1"/>
      </w:pPr>
      <w:r>
        <w:t>Topology</w:t>
      </w:r>
    </w:p>
    <w:p w14:paraId="60D2F421" w14:textId="77777777" w:rsidR="004B6BA4" w:rsidRDefault="004B6BA4" w:rsidP="004B6BA4">
      <w:pPr>
        <w:pStyle w:val="Visual"/>
      </w:pPr>
      <w:r>
        <w:rPr>
          <w:noProof/>
        </w:rPr>
        <w:drawing>
          <wp:inline distT="0" distB="0" distL="0" distR="0" wp14:anchorId="2DC5CE9A" wp14:editId="1893ADD5">
            <wp:extent cx="3552207" cy="2124075"/>
            <wp:effectExtent l="0" t="0" r="0" b="0"/>
            <wp:docPr id="40" name="Picture 40" descr="The topology displays PC-A and PC-B are connected to the Ethernet ports on the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19" cy="2191412"/>
                    </a:xfrm>
                    <a:prstGeom prst="rect">
                      <a:avLst/>
                    </a:prstGeom>
                    <a:noFill/>
                  </pic:spPr>
                </pic:pic>
              </a:graphicData>
            </a:graphic>
          </wp:inline>
        </w:drawing>
      </w:r>
    </w:p>
    <w:p w14:paraId="17EC8868" w14:textId="77777777" w:rsidR="004B6BA4" w:rsidRPr="00BB73FF" w:rsidRDefault="004B6BA4" w:rsidP="004B6BA4">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addressing information for PC-A and PC-B."/>
      </w:tblPr>
      <w:tblGrid>
        <w:gridCol w:w="2051"/>
        <w:gridCol w:w="2051"/>
        <w:gridCol w:w="2052"/>
        <w:gridCol w:w="2051"/>
        <w:gridCol w:w="2052"/>
      </w:tblGrid>
      <w:tr w:rsidR="004B6BA4" w14:paraId="5880669C" w14:textId="77777777" w:rsidTr="00CF4CB3">
        <w:trPr>
          <w:cantSplit/>
          <w:tblHeader/>
          <w:jc w:val="center"/>
        </w:trPr>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39BF44" w14:textId="77777777" w:rsidR="004B6BA4" w:rsidRPr="007417AD" w:rsidRDefault="004B6BA4" w:rsidP="00CF4CB3">
            <w:pPr>
              <w:pStyle w:val="TableHeading"/>
            </w:pPr>
            <w:r w:rsidRPr="007417AD">
              <w:t>Device</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B8A78" w14:textId="77777777" w:rsidR="004B6BA4" w:rsidRPr="007417AD" w:rsidRDefault="004B6BA4" w:rsidP="00CF4CB3">
            <w:pPr>
              <w:pStyle w:val="TableHeading"/>
            </w:pPr>
            <w:r w:rsidRPr="007417AD">
              <w:t>Interface</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BCD3F" w14:textId="77777777" w:rsidR="004B6BA4" w:rsidRPr="007417AD" w:rsidRDefault="004B6BA4" w:rsidP="00CF4CB3">
            <w:pPr>
              <w:pStyle w:val="TableHeading"/>
            </w:pPr>
            <w:r w:rsidRPr="007417AD">
              <w:t>IP Address</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EDD7CF" w14:textId="77777777" w:rsidR="004B6BA4" w:rsidRPr="007417AD" w:rsidRDefault="004B6BA4" w:rsidP="00CF4CB3">
            <w:pPr>
              <w:pStyle w:val="TableHeading"/>
            </w:pPr>
            <w:r w:rsidRPr="007417AD">
              <w:t>Subnet Mask</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7CE595" w14:textId="77777777" w:rsidR="004B6BA4" w:rsidRPr="007417AD" w:rsidRDefault="004B6BA4" w:rsidP="00CF4CB3">
            <w:pPr>
              <w:pStyle w:val="TableHeading"/>
            </w:pPr>
            <w:r w:rsidRPr="007417AD">
              <w:t>Default Gateway</w:t>
            </w:r>
          </w:p>
        </w:tc>
      </w:tr>
      <w:tr w:rsidR="004B6BA4" w14:paraId="1EA25E39" w14:textId="77777777" w:rsidTr="00CF4CB3">
        <w:trPr>
          <w:cantSplit/>
          <w:jc w:val="center"/>
        </w:trPr>
        <w:tc>
          <w:tcPr>
            <w:tcW w:w="2051" w:type="dxa"/>
            <w:vAlign w:val="bottom"/>
          </w:tcPr>
          <w:p w14:paraId="50ED5493" w14:textId="77777777" w:rsidR="004B6BA4" w:rsidRPr="007417AD" w:rsidRDefault="004B6BA4" w:rsidP="00CF4CB3">
            <w:pPr>
              <w:pStyle w:val="TableText"/>
            </w:pPr>
            <w:r w:rsidRPr="007417AD">
              <w:t>PC-A</w:t>
            </w:r>
          </w:p>
        </w:tc>
        <w:tc>
          <w:tcPr>
            <w:tcW w:w="2051" w:type="dxa"/>
            <w:vAlign w:val="bottom"/>
          </w:tcPr>
          <w:p w14:paraId="3BD26671" w14:textId="77777777" w:rsidR="004B6BA4" w:rsidRPr="007417AD" w:rsidRDefault="004B6BA4" w:rsidP="00CF4CB3">
            <w:pPr>
              <w:pStyle w:val="TableText"/>
            </w:pPr>
            <w:r w:rsidRPr="007417AD">
              <w:t>NIC</w:t>
            </w:r>
          </w:p>
        </w:tc>
        <w:tc>
          <w:tcPr>
            <w:tcW w:w="2052" w:type="dxa"/>
            <w:vAlign w:val="bottom"/>
          </w:tcPr>
          <w:p w14:paraId="11B0CB21" w14:textId="77777777" w:rsidR="004B6BA4" w:rsidRPr="007417AD" w:rsidRDefault="004B6BA4" w:rsidP="00CF4CB3">
            <w:pPr>
              <w:pStyle w:val="TableText"/>
            </w:pPr>
            <w:r w:rsidRPr="007417AD">
              <w:t>192.168.10.2</w:t>
            </w:r>
          </w:p>
        </w:tc>
        <w:tc>
          <w:tcPr>
            <w:tcW w:w="2051" w:type="dxa"/>
            <w:vAlign w:val="bottom"/>
          </w:tcPr>
          <w:p w14:paraId="466D6ECE" w14:textId="77777777" w:rsidR="004B6BA4" w:rsidRPr="007417AD" w:rsidRDefault="004B6BA4" w:rsidP="00CF4CB3">
            <w:pPr>
              <w:pStyle w:val="TableText"/>
            </w:pPr>
            <w:r w:rsidRPr="007417AD">
              <w:t>255.255.255.0</w:t>
            </w:r>
          </w:p>
        </w:tc>
        <w:tc>
          <w:tcPr>
            <w:tcW w:w="2052" w:type="dxa"/>
          </w:tcPr>
          <w:p w14:paraId="6F40A90E" w14:textId="77777777" w:rsidR="004B6BA4" w:rsidRPr="007417AD" w:rsidRDefault="004B6BA4" w:rsidP="00CF4CB3">
            <w:pPr>
              <w:pStyle w:val="TableText"/>
            </w:pPr>
            <w:r w:rsidRPr="007417AD">
              <w:t>192.168.10.1</w:t>
            </w:r>
          </w:p>
        </w:tc>
      </w:tr>
      <w:tr w:rsidR="004B6BA4" w14:paraId="46747E45" w14:textId="77777777" w:rsidTr="00CF4CB3">
        <w:trPr>
          <w:cantSplit/>
          <w:jc w:val="center"/>
        </w:trPr>
        <w:tc>
          <w:tcPr>
            <w:tcW w:w="2051" w:type="dxa"/>
            <w:vAlign w:val="bottom"/>
          </w:tcPr>
          <w:p w14:paraId="560565FB" w14:textId="77777777" w:rsidR="004B6BA4" w:rsidRPr="007417AD" w:rsidRDefault="004B6BA4" w:rsidP="00CF4CB3">
            <w:pPr>
              <w:pStyle w:val="TableText"/>
            </w:pPr>
            <w:r w:rsidRPr="007417AD">
              <w:t>PC-B</w:t>
            </w:r>
          </w:p>
        </w:tc>
        <w:tc>
          <w:tcPr>
            <w:tcW w:w="2051" w:type="dxa"/>
            <w:vAlign w:val="bottom"/>
          </w:tcPr>
          <w:p w14:paraId="28262DA5" w14:textId="77777777" w:rsidR="004B6BA4" w:rsidRPr="007417AD" w:rsidRDefault="004B6BA4" w:rsidP="00CF4CB3">
            <w:pPr>
              <w:pStyle w:val="TableText"/>
            </w:pPr>
            <w:r w:rsidRPr="007417AD">
              <w:t>NIC</w:t>
            </w:r>
          </w:p>
        </w:tc>
        <w:tc>
          <w:tcPr>
            <w:tcW w:w="2052" w:type="dxa"/>
            <w:vAlign w:val="bottom"/>
          </w:tcPr>
          <w:p w14:paraId="5BB1D627" w14:textId="77777777" w:rsidR="004B6BA4" w:rsidRPr="007417AD" w:rsidRDefault="004B6BA4" w:rsidP="00CF4CB3">
            <w:pPr>
              <w:pStyle w:val="TableText"/>
            </w:pPr>
            <w:r w:rsidRPr="007417AD">
              <w:t>192.168.10.3</w:t>
            </w:r>
          </w:p>
        </w:tc>
        <w:tc>
          <w:tcPr>
            <w:tcW w:w="2051" w:type="dxa"/>
            <w:vAlign w:val="bottom"/>
          </w:tcPr>
          <w:p w14:paraId="50716D62" w14:textId="77777777" w:rsidR="004B6BA4" w:rsidRPr="007417AD" w:rsidRDefault="004B6BA4" w:rsidP="00CF4CB3">
            <w:pPr>
              <w:pStyle w:val="TableText"/>
            </w:pPr>
            <w:r w:rsidRPr="007417AD">
              <w:t>255.255.255.0</w:t>
            </w:r>
          </w:p>
        </w:tc>
        <w:tc>
          <w:tcPr>
            <w:tcW w:w="2052" w:type="dxa"/>
          </w:tcPr>
          <w:p w14:paraId="2A7E32ED" w14:textId="77777777" w:rsidR="004B6BA4" w:rsidRPr="007417AD" w:rsidRDefault="004B6BA4" w:rsidP="00CF4CB3">
            <w:pPr>
              <w:pStyle w:val="TableText"/>
            </w:pPr>
            <w:r w:rsidRPr="007417AD">
              <w:t>192.168.10.1</w:t>
            </w:r>
          </w:p>
        </w:tc>
      </w:tr>
    </w:tbl>
    <w:p w14:paraId="23ABD495" w14:textId="77777777" w:rsidR="007D443B" w:rsidRDefault="007D443B" w:rsidP="007D443B">
      <w:pPr>
        <w:pStyle w:val="ConfigWindow"/>
      </w:pPr>
    </w:p>
    <w:p w14:paraId="7E1D048A" w14:textId="748B6B99" w:rsidR="004B6BA4" w:rsidRPr="00E70096" w:rsidRDefault="004B6BA4" w:rsidP="004B6BA4">
      <w:pPr>
        <w:pStyle w:val="Heading1"/>
      </w:pPr>
      <w:r w:rsidRPr="00E70096">
        <w:t>Objectives</w:t>
      </w:r>
    </w:p>
    <w:p w14:paraId="3A441C6B" w14:textId="77777777" w:rsidR="004B6BA4" w:rsidRDefault="004B6BA4" w:rsidP="004B6BA4">
      <w:pPr>
        <w:pStyle w:val="Bulletlevel1"/>
        <w:spacing w:before="60" w:after="60" w:line="276" w:lineRule="auto"/>
      </w:pPr>
      <w:r>
        <w:t>Connect a PC to a wireless router using Ethernet cable</w:t>
      </w:r>
    </w:p>
    <w:p w14:paraId="6202F921" w14:textId="77777777" w:rsidR="004B6BA4" w:rsidRDefault="004B6BA4" w:rsidP="004B6BA4">
      <w:pPr>
        <w:pStyle w:val="Bulletlevel1"/>
        <w:spacing w:before="60" w:after="60" w:line="276" w:lineRule="auto"/>
      </w:pPr>
      <w:r>
        <w:t>Configure the</w:t>
      </w:r>
      <w:r>
        <w:rPr>
          <w:spacing w:val="-2"/>
        </w:rPr>
        <w:t xml:space="preserve"> </w:t>
      </w:r>
      <w:r>
        <w:t>PC with an appropriate IPv4 address</w:t>
      </w:r>
    </w:p>
    <w:p w14:paraId="271C5309" w14:textId="77777777" w:rsidR="004B6BA4" w:rsidRDefault="004B6BA4" w:rsidP="004B6BA4">
      <w:pPr>
        <w:pStyle w:val="Bulletlevel1"/>
        <w:spacing w:before="60" w:after="60" w:line="276" w:lineRule="auto"/>
      </w:pPr>
      <w:r>
        <w:t>Verify the PC configuration</w:t>
      </w:r>
      <w:r>
        <w:rPr>
          <w:spacing w:val="-2"/>
        </w:rPr>
        <w:t xml:space="preserve"> </w:t>
      </w:r>
      <w:r>
        <w:t>using a Command Prompt</w:t>
      </w:r>
    </w:p>
    <w:p w14:paraId="04AA5744" w14:textId="77777777" w:rsidR="004B6BA4" w:rsidRDefault="004B6BA4" w:rsidP="004B6BA4">
      <w:pPr>
        <w:pStyle w:val="Heading1"/>
      </w:pPr>
      <w:r w:rsidRPr="00E70096">
        <w:t>Background / Scenario</w:t>
      </w:r>
    </w:p>
    <w:p w14:paraId="15E27AC3" w14:textId="77777777" w:rsidR="004B6BA4" w:rsidRDefault="004B6BA4" w:rsidP="004B6BA4">
      <w:pPr>
        <w:pStyle w:val="BodyTextL25"/>
      </w:pPr>
      <w:r>
        <w:t>For a PC to communicate in the local network</w:t>
      </w:r>
      <w:r>
        <w:rPr>
          <w:spacing w:val="1"/>
        </w:rPr>
        <w:t xml:space="preserve"> </w:t>
      </w:r>
      <w:r>
        <w:t>and the Internet, it must be connected to a ne</w:t>
      </w:r>
      <w:r w:rsidRPr="000A1C3E">
        <w:t>twork devic</w:t>
      </w:r>
      <w:r>
        <w:t>e.</w:t>
      </w:r>
    </w:p>
    <w:p w14:paraId="2C8C4104" w14:textId="77777777" w:rsidR="004B6BA4" w:rsidRPr="00E70096" w:rsidRDefault="004B6BA4" w:rsidP="004B6BA4">
      <w:pPr>
        <w:pStyle w:val="Heading1"/>
      </w:pPr>
      <w:r w:rsidRPr="00E70096">
        <w:t>Required Resources</w:t>
      </w:r>
    </w:p>
    <w:p w14:paraId="1BA6F672" w14:textId="77777777" w:rsidR="004B6BA4" w:rsidRPr="006523F8" w:rsidRDefault="004B6BA4" w:rsidP="004B6BA4">
      <w:pPr>
        <w:pStyle w:val="Bulletlevel1"/>
        <w:spacing w:before="60" w:after="60" w:line="276" w:lineRule="auto"/>
      </w:pPr>
      <w:r>
        <w:t>2</w:t>
      </w:r>
      <w:r w:rsidRPr="006523F8">
        <w:t xml:space="preserve"> PC</w:t>
      </w:r>
      <w:r>
        <w:t>s</w:t>
      </w:r>
      <w:r w:rsidRPr="006523F8">
        <w:t xml:space="preserve"> (Windows 10 with </w:t>
      </w:r>
      <w:r>
        <w:t xml:space="preserve">wired Ethernet </w:t>
      </w:r>
      <w:r w:rsidRPr="006523F8">
        <w:t>NIC</w:t>
      </w:r>
      <w:r>
        <w:t xml:space="preserve"> on each PC)</w:t>
      </w:r>
    </w:p>
    <w:p w14:paraId="6F492B88" w14:textId="77777777" w:rsidR="004B6BA4" w:rsidRDefault="004B6BA4" w:rsidP="004B6BA4">
      <w:pPr>
        <w:pStyle w:val="Bulletlevel1"/>
        <w:spacing w:before="60" w:after="60" w:line="276" w:lineRule="auto"/>
      </w:pPr>
      <w:r>
        <w:t>1 wireless router</w:t>
      </w:r>
    </w:p>
    <w:p w14:paraId="6518027B" w14:textId="77777777" w:rsidR="004B6BA4" w:rsidRDefault="004B6BA4" w:rsidP="004B6BA4">
      <w:pPr>
        <w:pStyle w:val="Bulletlevel1"/>
        <w:spacing w:before="60" w:after="60" w:line="276" w:lineRule="auto"/>
      </w:pPr>
      <w:r>
        <w:rPr>
          <w:spacing w:val="-2"/>
        </w:rPr>
        <w:t>2 s</w:t>
      </w:r>
      <w:r>
        <w:t>traight-through Ethernet cables</w:t>
      </w:r>
    </w:p>
    <w:p w14:paraId="65240F1C" w14:textId="77777777" w:rsidR="004B6BA4" w:rsidRDefault="004B6BA4" w:rsidP="004B6BA4">
      <w:pPr>
        <w:pStyle w:val="Heading1"/>
      </w:pPr>
      <w:r>
        <w:lastRenderedPageBreak/>
        <w:t>Instructions</w:t>
      </w:r>
    </w:p>
    <w:p w14:paraId="33648AA0" w14:textId="77777777" w:rsidR="004B6BA4" w:rsidRPr="007417AD" w:rsidRDefault="004B6BA4" w:rsidP="004B6BA4">
      <w:pPr>
        <w:pStyle w:val="Heading2"/>
      </w:pPr>
      <w:r>
        <w:t>Connecting to the Network</w:t>
      </w:r>
    </w:p>
    <w:p w14:paraId="3326F3B8" w14:textId="77777777" w:rsidR="004B6BA4" w:rsidRDefault="004B6BA4" w:rsidP="004B6BA4">
      <w:pPr>
        <w:pStyle w:val="Heading3"/>
      </w:pPr>
      <w:r>
        <w:t>Connect the end devices.</w:t>
      </w:r>
    </w:p>
    <w:p w14:paraId="78609A47" w14:textId="77777777" w:rsidR="004B6BA4" w:rsidRDefault="004B6BA4" w:rsidP="004B6BA4">
      <w:pPr>
        <w:pStyle w:val="SubStepAlpha"/>
      </w:pPr>
      <w:r>
        <w:t>Power on the end devices and wireless router as needed.</w:t>
      </w:r>
    </w:p>
    <w:p w14:paraId="2D0B9E17" w14:textId="77777777" w:rsidR="004B6BA4" w:rsidRDefault="004B6BA4" w:rsidP="004B6BA4">
      <w:pPr>
        <w:pStyle w:val="SubStepAlpha"/>
      </w:pPr>
      <w:r>
        <w:t>Connect two PCs to the wireless router using Ethernet cables.</w:t>
      </w:r>
    </w:p>
    <w:p w14:paraId="31BC9B6B" w14:textId="77777777" w:rsidR="004B6BA4" w:rsidRDefault="004B6BA4" w:rsidP="004B6BA4">
      <w:pPr>
        <w:pStyle w:val="Heading3"/>
      </w:pPr>
      <w:r>
        <w:t>Configure the PCs with addressing information.</w:t>
      </w:r>
    </w:p>
    <w:p w14:paraId="2BA32127" w14:textId="77777777" w:rsidR="004B6BA4" w:rsidRDefault="004B6BA4" w:rsidP="004B6BA4">
      <w:pPr>
        <w:pStyle w:val="SubStepAlpha"/>
      </w:pPr>
      <w:r>
        <w:t xml:space="preserve">In PC-A, right-click </w:t>
      </w:r>
      <w:r w:rsidRPr="00643490">
        <w:rPr>
          <w:b/>
        </w:rPr>
        <w:t>Start</w:t>
      </w:r>
      <w:r>
        <w:t xml:space="preserve"> button &gt; select </w:t>
      </w:r>
      <w:r w:rsidRPr="00643490">
        <w:rPr>
          <w:b/>
        </w:rPr>
        <w:t>Network Connections</w:t>
      </w:r>
      <w:r>
        <w:t xml:space="preserve">. If the Network status window opens, click </w:t>
      </w:r>
      <w:r>
        <w:rPr>
          <w:b/>
          <w:bCs/>
        </w:rPr>
        <w:t>Change adapter options</w:t>
      </w:r>
      <w:r>
        <w:t xml:space="preserve"> to navigate to </w:t>
      </w:r>
      <w:r>
        <w:rPr>
          <w:b/>
          <w:bCs/>
        </w:rPr>
        <w:t>Network Connections</w:t>
      </w:r>
      <w:r>
        <w:t>.</w:t>
      </w:r>
    </w:p>
    <w:p w14:paraId="2C3BA15F" w14:textId="77777777" w:rsidR="004B6BA4" w:rsidRDefault="004B6BA4" w:rsidP="004B6BA4">
      <w:pPr>
        <w:pStyle w:val="SubStepAlpha"/>
      </w:pPr>
      <w:r>
        <w:t xml:space="preserve">Select the wired network connection. Right-click the desired wired network connection and select </w:t>
      </w:r>
      <w:r w:rsidRPr="007417AD">
        <w:rPr>
          <w:b/>
          <w:bCs/>
        </w:rPr>
        <w:t>Properties</w:t>
      </w:r>
      <w:r w:rsidRPr="007417AD">
        <w:t>.</w:t>
      </w:r>
    </w:p>
    <w:p w14:paraId="06AA88F1" w14:textId="77777777" w:rsidR="004B6BA4" w:rsidRDefault="004B6BA4" w:rsidP="004B6BA4">
      <w:pPr>
        <w:pStyle w:val="SubStepAlpha"/>
      </w:pPr>
      <w:r>
        <w:t>Open</w:t>
      </w:r>
      <w:r w:rsidRPr="00525FF6">
        <w:t xml:space="preserve"> the </w:t>
      </w:r>
      <w:r w:rsidRPr="00525FF6">
        <w:rPr>
          <w:b/>
        </w:rPr>
        <w:t xml:space="preserve">Internet Protocol </w:t>
      </w:r>
      <w:r>
        <w:rPr>
          <w:b/>
        </w:rPr>
        <w:t xml:space="preserve">Version 4 </w:t>
      </w:r>
      <w:r w:rsidRPr="00525FF6">
        <w:rPr>
          <w:b/>
        </w:rPr>
        <w:t>(TCP/IP</w:t>
      </w:r>
      <w:r>
        <w:rPr>
          <w:b/>
        </w:rPr>
        <w:t>v4</w:t>
      </w:r>
      <w:r w:rsidRPr="00525FF6">
        <w:rPr>
          <w:b/>
        </w:rPr>
        <w:t>)</w:t>
      </w:r>
      <w:r>
        <w:rPr>
          <w:b/>
        </w:rPr>
        <w:t xml:space="preserve"> </w:t>
      </w:r>
      <w:r>
        <w:t>option to open the TCP/IP properti</w:t>
      </w:r>
      <w:r w:rsidRPr="007417AD">
        <w:t>e</w:t>
      </w:r>
      <w:r>
        <w:t>s window.</w:t>
      </w:r>
    </w:p>
    <w:p w14:paraId="57542758" w14:textId="77777777" w:rsidR="004B6BA4" w:rsidRDefault="004B6BA4" w:rsidP="004B6BA4">
      <w:pPr>
        <w:pStyle w:val="SubStepAlpha"/>
      </w:pPr>
      <w:r w:rsidRPr="007417AD">
        <w:t>You will enter an IPv4 address configuration consisting of an IPv4 address, a subnet mask, and default gateway address. To enter the address information, click the</w:t>
      </w:r>
      <w:r>
        <w:t xml:space="preserve"> </w:t>
      </w:r>
      <w:r w:rsidRPr="007417AD">
        <w:rPr>
          <w:b/>
        </w:rPr>
        <w:t>Use</w:t>
      </w:r>
      <w:r w:rsidRPr="007417AD">
        <w:rPr>
          <w:b/>
          <w:spacing w:val="-2"/>
        </w:rPr>
        <w:t xml:space="preserve"> </w:t>
      </w:r>
      <w:r w:rsidRPr="007417AD">
        <w:rPr>
          <w:b/>
        </w:rPr>
        <w:t>the following IP address</w:t>
      </w:r>
      <w:r w:rsidRPr="007417AD">
        <w:rPr>
          <w:b/>
          <w:spacing w:val="-2"/>
        </w:rPr>
        <w:t xml:space="preserve"> </w:t>
      </w:r>
      <w:r>
        <w:t>button.</w:t>
      </w:r>
    </w:p>
    <w:p w14:paraId="527631BC" w14:textId="77777777" w:rsidR="004B6BA4" w:rsidRDefault="004B6BA4" w:rsidP="004B6BA4">
      <w:pPr>
        <w:pStyle w:val="SubStepAlpha"/>
      </w:pPr>
      <w:r>
        <w:t xml:space="preserve">In the IPv4 address field, enter </w:t>
      </w:r>
      <w:r w:rsidRPr="007417AD">
        <w:rPr>
          <w:b/>
          <w:bCs/>
        </w:rPr>
        <w:t>192.168.10.2</w:t>
      </w:r>
      <w:r>
        <w:t xml:space="preserve">. In the subnet mask field, enter </w:t>
      </w:r>
      <w:r w:rsidRPr="007417AD">
        <w:rPr>
          <w:b/>
          <w:bCs/>
        </w:rPr>
        <w:t>255.255.255.0</w:t>
      </w:r>
      <w:r>
        <w:t xml:space="preserve">. In the default gateway field, enter </w:t>
      </w:r>
      <w:r w:rsidRPr="007417AD">
        <w:rPr>
          <w:b/>
          <w:bCs/>
        </w:rPr>
        <w:t>192.168.10.1</w:t>
      </w:r>
      <w:r>
        <w:t xml:space="preserve">. The DNS </w:t>
      </w:r>
      <w:r w:rsidRPr="007417AD">
        <w:rPr>
          <w:spacing w:val="-2"/>
        </w:rPr>
        <w:t>server</w:t>
      </w:r>
      <w:r w:rsidRPr="007417AD">
        <w:rPr>
          <w:spacing w:val="48"/>
        </w:rPr>
        <w:t xml:space="preserve"> </w:t>
      </w:r>
      <w:r>
        <w:t xml:space="preserve">information is not necessary </w:t>
      </w:r>
      <w:proofErr w:type="gramStart"/>
      <w:r>
        <w:t>at this time</w:t>
      </w:r>
      <w:proofErr w:type="gramEnd"/>
      <w:r>
        <w:t>.</w:t>
      </w:r>
    </w:p>
    <w:p w14:paraId="1B5EE02D" w14:textId="77777777" w:rsidR="004B6BA4" w:rsidRDefault="004B6BA4" w:rsidP="004B6BA4">
      <w:pPr>
        <w:pStyle w:val="SubStepAlpha"/>
      </w:pPr>
      <w:r>
        <w:t>When finished, click</w:t>
      </w:r>
      <w:r w:rsidRPr="00B76266">
        <w:rPr>
          <w:spacing w:val="1"/>
        </w:rPr>
        <w:t xml:space="preserve"> </w:t>
      </w:r>
      <w:r w:rsidRPr="00B76266">
        <w:rPr>
          <w:b/>
          <w:bCs/>
        </w:rPr>
        <w:t>O</w:t>
      </w:r>
      <w:r>
        <w:rPr>
          <w:b/>
          <w:bCs/>
        </w:rPr>
        <w:t>K</w:t>
      </w:r>
      <w:r>
        <w:t xml:space="preserve"> to return to the Internet Protocol</w:t>
      </w:r>
      <w:r>
        <w:rPr>
          <w:spacing w:val="-2"/>
        </w:rPr>
        <w:t xml:space="preserve"> </w:t>
      </w:r>
      <w:r>
        <w:t>(TCP/IPv4) Properties window. Click</w:t>
      </w:r>
      <w:r>
        <w:rPr>
          <w:spacing w:val="1"/>
        </w:rPr>
        <w:t xml:space="preserve"> </w:t>
      </w:r>
      <w:r>
        <w:rPr>
          <w:b/>
        </w:rPr>
        <w:t xml:space="preserve">OK </w:t>
      </w:r>
      <w:r>
        <w:t xml:space="preserve">to apply the </w:t>
      </w:r>
      <w:r>
        <w:rPr>
          <w:spacing w:val="-2"/>
        </w:rPr>
        <w:t>changes.</w:t>
      </w:r>
    </w:p>
    <w:p w14:paraId="21CAE0E3" w14:textId="77777777" w:rsidR="004B6BA4" w:rsidRPr="007417AD" w:rsidRDefault="004B6BA4" w:rsidP="004B6BA4">
      <w:pPr>
        <w:pStyle w:val="BodyTextL50"/>
      </w:pPr>
      <w:r w:rsidRPr="007417AD">
        <w:t>After the changes are applied, you will be returned to the Network Connections window.</w:t>
      </w:r>
    </w:p>
    <w:p w14:paraId="7F222353" w14:textId="3078FFF9" w:rsidR="004B6BA4" w:rsidRDefault="004B6BA4" w:rsidP="004B6BA4">
      <w:pPr>
        <w:pStyle w:val="SubStepAlpha"/>
      </w:pPr>
      <w:r>
        <w:t>Because the two</w:t>
      </w:r>
      <w:r>
        <w:rPr>
          <w:spacing w:val="-2"/>
        </w:rPr>
        <w:t xml:space="preserve"> </w:t>
      </w:r>
      <w:r>
        <w:t>computers are on the same network, their IPv4 addresses will be</w:t>
      </w:r>
      <w:r>
        <w:rPr>
          <w:spacing w:val="-2"/>
        </w:rPr>
        <w:t xml:space="preserve"> </w:t>
      </w:r>
      <w:r>
        <w:t>similar, their subnet</w:t>
      </w:r>
      <w:r>
        <w:rPr>
          <w:spacing w:val="63"/>
        </w:rPr>
        <w:t xml:space="preserve"> </w:t>
      </w:r>
      <w:r>
        <w:t>masks and default gateways</w:t>
      </w:r>
      <w:r>
        <w:rPr>
          <w:spacing w:val="-2"/>
        </w:rPr>
        <w:t xml:space="preserve"> </w:t>
      </w:r>
      <w:r>
        <w:t>will be</w:t>
      </w:r>
      <w:r>
        <w:rPr>
          <w:spacing w:val="-2"/>
        </w:rPr>
        <w:t xml:space="preserve"> </w:t>
      </w:r>
      <w:r>
        <w:t>identical. Perform the</w:t>
      </w:r>
      <w:r>
        <w:rPr>
          <w:spacing w:val="-2"/>
        </w:rPr>
        <w:t xml:space="preserve"> </w:t>
      </w:r>
      <w:r>
        <w:t>same procedures on</w:t>
      </w:r>
      <w:r>
        <w:rPr>
          <w:spacing w:val="29"/>
        </w:rPr>
        <w:t xml:space="preserve"> </w:t>
      </w:r>
      <w:r>
        <w:t>PC-B to assign an IPv4 address,</w:t>
      </w:r>
      <w:r>
        <w:rPr>
          <w:spacing w:val="-3"/>
        </w:rPr>
        <w:t xml:space="preserve"> </w:t>
      </w:r>
      <w:r>
        <w:t>subnet mask, and default gateway using the following</w:t>
      </w:r>
      <w:r>
        <w:rPr>
          <w:spacing w:val="27"/>
        </w:rPr>
        <w:t xml:space="preserve"> </w:t>
      </w:r>
      <w:r>
        <w:t>information:</w:t>
      </w:r>
    </w:p>
    <w:p w14:paraId="2D00CCB3" w14:textId="3DF457FB" w:rsidR="008946D9" w:rsidRDefault="008946D9" w:rsidP="008946D9">
      <w:pPr>
        <w:pStyle w:val="Heading4"/>
      </w:pPr>
      <w:r>
        <w:t>Question:</w:t>
      </w:r>
    </w:p>
    <w:p w14:paraId="5BB23690" w14:textId="77777777" w:rsidR="004B6BA4" w:rsidRDefault="004B6BA4" w:rsidP="008946D9">
      <w:pPr>
        <w:pStyle w:val="BodyTextL50"/>
        <w:spacing w:before="0"/>
      </w:pPr>
      <w:r>
        <w:t>Why do you think the IPv4 addresses are different, but the subnet masks and default gateways are the</w:t>
      </w:r>
      <w:r>
        <w:rPr>
          <w:spacing w:val="31"/>
        </w:rPr>
        <w:t xml:space="preserve"> </w:t>
      </w:r>
      <w:r>
        <w:t>same?</w:t>
      </w:r>
    </w:p>
    <w:p w14:paraId="5EE425A0" w14:textId="77777777" w:rsidR="004B6BA4" w:rsidRDefault="004B6BA4" w:rsidP="004B6BA4">
      <w:pPr>
        <w:pStyle w:val="AnswerLineL50"/>
        <w:spacing w:after="960"/>
      </w:pPr>
      <w:r>
        <w:t>Type your answers here.</w:t>
      </w:r>
    </w:p>
    <w:p w14:paraId="7D788551" w14:textId="77777777" w:rsidR="004B6BA4" w:rsidRDefault="004B6BA4" w:rsidP="004B6BA4">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139F7561" w14:textId="77777777" w:rsidR="004B6BA4" w:rsidRDefault="004B6BA4" w:rsidP="004B6BA4">
      <w:pPr>
        <w:pStyle w:val="SubStepAlpha"/>
      </w:pPr>
      <w:r>
        <w:t xml:space="preserve">In a </w:t>
      </w:r>
      <w:r w:rsidRPr="007417AD">
        <w:rPr>
          <w:b/>
        </w:rPr>
        <w:t>Command Prompt</w:t>
      </w:r>
      <w:r>
        <w:t xml:space="preserve"> window, enter </w:t>
      </w:r>
      <w:r w:rsidRPr="007417AD">
        <w:rPr>
          <w:b/>
        </w:rPr>
        <w:t>ipconfig /all</w:t>
      </w:r>
      <w:r>
        <w:t xml:space="preserve"> to verify the configured IPv4 address and the</w:t>
      </w:r>
      <w:r w:rsidRPr="007417AD">
        <w:rPr>
          <w:spacing w:val="-2"/>
        </w:rPr>
        <w:t xml:space="preserve"> </w:t>
      </w:r>
      <w:r>
        <w:t>default gateway from the previous step for both PCs.</w:t>
      </w:r>
    </w:p>
    <w:p w14:paraId="6766D4F1" w14:textId="77777777" w:rsidR="004B6BA4" w:rsidRDefault="004B6BA4" w:rsidP="004B6BA4">
      <w:pPr>
        <w:pStyle w:val="SubStepAlpha"/>
      </w:pPr>
      <w:r w:rsidRPr="00567006">
        <w:t>From the</w:t>
      </w:r>
      <w:r w:rsidRPr="00567006">
        <w:rPr>
          <w:spacing w:val="-2"/>
        </w:rPr>
        <w:t xml:space="preserve"> </w:t>
      </w:r>
      <w:r w:rsidRPr="00567006">
        <w:t>command</w:t>
      </w:r>
      <w:r w:rsidRPr="00567006">
        <w:rPr>
          <w:spacing w:val="-2"/>
        </w:rPr>
        <w:t xml:space="preserve"> </w:t>
      </w:r>
      <w:r w:rsidRPr="00567006">
        <w:t xml:space="preserve">prompt on </w:t>
      </w:r>
      <w:r>
        <w:t>PC-A</w:t>
      </w:r>
      <w:r w:rsidRPr="00567006">
        <w:t>, test connectivity</w:t>
      </w:r>
      <w:r>
        <w:t xml:space="preserve"> </w:t>
      </w:r>
      <w:r w:rsidRPr="00567006">
        <w:t xml:space="preserve">with </w:t>
      </w:r>
      <w:r>
        <w:t xml:space="preserve">the PC-B by entering </w:t>
      </w:r>
      <w:r w:rsidRPr="00B76266">
        <w:rPr>
          <w:b/>
        </w:rPr>
        <w:t xml:space="preserve">ping </w:t>
      </w:r>
      <w:r w:rsidRPr="00B76266">
        <w:rPr>
          <w:b/>
          <w:spacing w:val="-2"/>
        </w:rPr>
        <w:t>192.168.10.</w:t>
      </w:r>
      <w:r>
        <w:rPr>
          <w:b/>
          <w:spacing w:val="-2"/>
        </w:rPr>
        <w:t>3</w:t>
      </w:r>
      <w:r w:rsidRPr="00567006">
        <w:t>.</w:t>
      </w:r>
    </w:p>
    <w:p w14:paraId="6F03FF0F" w14:textId="77777777" w:rsidR="004B6BA4" w:rsidRDefault="004B6BA4" w:rsidP="004B6BA4">
      <w:pPr>
        <w:pStyle w:val="SubStepAlpha"/>
      </w:pPr>
      <w:r>
        <w:t>The pings should be successful.</w:t>
      </w:r>
      <w:r w:rsidRPr="00567006">
        <w:t xml:space="preserve"> If the ping</w:t>
      </w:r>
      <w:r>
        <w:t>s</w:t>
      </w:r>
      <w:r w:rsidRPr="00567006">
        <w:t xml:space="preserve"> </w:t>
      </w:r>
      <w:r>
        <w:t xml:space="preserve">are </w:t>
      </w:r>
      <w:r w:rsidRPr="00567006">
        <w:t>not successful, perform the appropriate troubleshooting</w:t>
      </w:r>
      <w:r w:rsidRPr="00B05137">
        <w:rPr>
          <w:spacing w:val="-2"/>
        </w:rPr>
        <w:t xml:space="preserve"> </w:t>
      </w:r>
      <w:r>
        <w:t>steps,</w:t>
      </w:r>
      <w:r w:rsidRPr="00567006">
        <w:t xml:space="preserve"> </w:t>
      </w:r>
      <w:r>
        <w:t>such</w:t>
      </w:r>
      <w:r w:rsidRPr="00567006">
        <w:t xml:space="preserve"> </w:t>
      </w:r>
      <w:r>
        <w:t>as</w:t>
      </w:r>
      <w:r w:rsidRPr="00B05137">
        <w:rPr>
          <w:spacing w:val="-2"/>
        </w:rPr>
        <w:t xml:space="preserve"> </w:t>
      </w:r>
      <w:r w:rsidRPr="00567006">
        <w:t xml:space="preserve">checking </w:t>
      </w:r>
      <w:r>
        <w:t>the</w:t>
      </w:r>
      <w:r w:rsidRPr="00B05137">
        <w:rPr>
          <w:spacing w:val="-2"/>
        </w:rPr>
        <w:t xml:space="preserve"> </w:t>
      </w:r>
      <w:r w:rsidRPr="00567006">
        <w:t>cabli</w:t>
      </w:r>
      <w:r w:rsidRPr="00643490">
        <w:t xml:space="preserve">ng and checking your </w:t>
      </w:r>
      <w:r>
        <w:t xml:space="preserve">IPv4 </w:t>
      </w:r>
      <w:r w:rsidRPr="00643490">
        <w:t>address, subnet mask,</w:t>
      </w:r>
      <w:r w:rsidRPr="00B05137">
        <w:rPr>
          <w:spacing w:val="1"/>
        </w:rPr>
        <w:t xml:space="preserve"> </w:t>
      </w:r>
      <w:r>
        <w:t>and</w:t>
      </w:r>
      <w:r w:rsidRPr="00567006">
        <w:t xml:space="preserve"> default </w:t>
      </w:r>
      <w:r>
        <w:t>gateway</w:t>
      </w:r>
      <w:r w:rsidRPr="00567006">
        <w:t xml:space="preserve"> assignments.</w:t>
      </w:r>
    </w:p>
    <w:p w14:paraId="075CD6AB" w14:textId="77777777" w:rsidR="004B6BA4" w:rsidRDefault="004B6BA4" w:rsidP="004B6BA4">
      <w:pPr>
        <w:pStyle w:val="Heading2"/>
      </w:pPr>
      <w:r>
        <w:t>Some Useful Windows Networking Commands</w:t>
      </w:r>
    </w:p>
    <w:p w14:paraId="0FA4071C" w14:textId="77777777" w:rsidR="004B6BA4" w:rsidRPr="007417AD" w:rsidRDefault="004B6BA4" w:rsidP="004B6BA4">
      <w:pPr>
        <w:pStyle w:val="BodyTextL25"/>
      </w:pPr>
      <w:r>
        <w:t>Within the Command Prompt window, you can access a few useful networking utilities besides the ones you have seen already: ipconfig, ping, and tracert.</w:t>
      </w:r>
    </w:p>
    <w:p w14:paraId="22B17E5D" w14:textId="77777777" w:rsidR="004B6BA4" w:rsidRDefault="004B6BA4" w:rsidP="004B6BA4">
      <w:pPr>
        <w:pStyle w:val="Heading3"/>
      </w:pPr>
      <w:r>
        <w:t xml:space="preserve">The hostname </w:t>
      </w:r>
      <w:proofErr w:type="gramStart"/>
      <w:r>
        <w:t>command</w:t>
      </w:r>
      <w:proofErr w:type="gramEnd"/>
    </w:p>
    <w:p w14:paraId="0E496A50" w14:textId="77777777" w:rsidR="004B6BA4" w:rsidRDefault="004B6BA4" w:rsidP="004B6BA4">
      <w:pPr>
        <w:pStyle w:val="BodyTextL25"/>
      </w:pPr>
      <w:r>
        <w:t xml:space="preserve">Besides the ipconfig /all command, you can print the name of the current host using the </w:t>
      </w:r>
      <w:r>
        <w:rPr>
          <w:b/>
          <w:bCs/>
        </w:rPr>
        <w:t>hostname</w:t>
      </w:r>
      <w:r>
        <w:t xml:space="preserve"> command.</w:t>
      </w:r>
    </w:p>
    <w:p w14:paraId="31803F34" w14:textId="77777777" w:rsidR="004B6BA4" w:rsidRDefault="004B6BA4" w:rsidP="004B6BA4">
      <w:pPr>
        <w:pStyle w:val="BodyTextL25"/>
      </w:pPr>
      <w:r>
        <w:lastRenderedPageBreak/>
        <w:t xml:space="preserve">At a command prompt, enter </w:t>
      </w:r>
      <w:r>
        <w:rPr>
          <w:b/>
          <w:bCs/>
        </w:rPr>
        <w:t>hostname</w:t>
      </w:r>
      <w:r>
        <w:t>.</w:t>
      </w:r>
    </w:p>
    <w:p w14:paraId="200573F3" w14:textId="77777777" w:rsidR="004B6BA4" w:rsidRPr="007417AD" w:rsidRDefault="004B6BA4" w:rsidP="004B6BA4">
      <w:pPr>
        <w:pStyle w:val="CMD"/>
      </w:pPr>
      <w:r w:rsidRPr="007417AD">
        <w:t xml:space="preserve">C:\Users\Student&gt; </w:t>
      </w:r>
      <w:r w:rsidRPr="007417AD">
        <w:rPr>
          <w:b/>
          <w:bCs/>
        </w:rPr>
        <w:t>hostname</w:t>
      </w:r>
    </w:p>
    <w:p w14:paraId="0C3E04C0" w14:textId="77777777" w:rsidR="004B6BA4" w:rsidRPr="007417AD" w:rsidRDefault="004B6BA4" w:rsidP="004B6BA4">
      <w:pPr>
        <w:pStyle w:val="CMDOutput"/>
      </w:pPr>
      <w:r w:rsidRPr="007417AD">
        <w:t>DESKTOP-3FR7RKA</w:t>
      </w:r>
    </w:p>
    <w:p w14:paraId="4248FA90" w14:textId="77777777" w:rsidR="004B6BA4" w:rsidRDefault="004B6BA4" w:rsidP="004B6BA4">
      <w:pPr>
        <w:pStyle w:val="Heading3"/>
      </w:pPr>
      <w:r>
        <w:t xml:space="preserve">The </w:t>
      </w:r>
      <w:proofErr w:type="spellStart"/>
      <w:r>
        <w:t>getmac</w:t>
      </w:r>
      <w:proofErr w:type="spellEnd"/>
      <w:r>
        <w:t xml:space="preserve"> command</w:t>
      </w:r>
    </w:p>
    <w:p w14:paraId="04C144BA" w14:textId="77777777" w:rsidR="004B6BA4" w:rsidRDefault="004B6BA4" w:rsidP="004B6BA4">
      <w:pPr>
        <w:pStyle w:val="BodyTextL25"/>
      </w:pPr>
      <w:r>
        <w:t xml:space="preserve">Sometimes you just need to quickly list all the MAC addresses for the NIC on the PC. The </w:t>
      </w:r>
      <w:proofErr w:type="spellStart"/>
      <w:r>
        <w:rPr>
          <w:b/>
          <w:bCs/>
        </w:rPr>
        <w:t>getmac</w:t>
      </w:r>
      <w:proofErr w:type="spellEnd"/>
      <w:r>
        <w:t xml:space="preserve"> command could be quite useful.</w:t>
      </w:r>
    </w:p>
    <w:p w14:paraId="057641F4" w14:textId="77777777" w:rsidR="004B6BA4" w:rsidRDefault="004B6BA4" w:rsidP="004B6BA4">
      <w:pPr>
        <w:pStyle w:val="BodyTextL25"/>
      </w:pPr>
      <w:r>
        <w:t xml:space="preserve">At a command prompt, enter </w:t>
      </w:r>
      <w:proofErr w:type="spellStart"/>
      <w:r>
        <w:rPr>
          <w:b/>
          <w:bCs/>
        </w:rPr>
        <w:t>getmac</w:t>
      </w:r>
      <w:proofErr w:type="spellEnd"/>
      <w:r>
        <w:t>.</w:t>
      </w:r>
    </w:p>
    <w:p w14:paraId="24CCF1D4" w14:textId="77777777" w:rsidR="004B6BA4" w:rsidRPr="001C2050" w:rsidRDefault="004B6BA4" w:rsidP="004B6BA4">
      <w:pPr>
        <w:pStyle w:val="CMD"/>
      </w:pPr>
      <w:r w:rsidRPr="001C2050">
        <w:t xml:space="preserve">C:\Users\Student&gt; </w:t>
      </w:r>
      <w:proofErr w:type="spellStart"/>
      <w:r w:rsidRPr="007417AD">
        <w:rPr>
          <w:b/>
          <w:bCs/>
        </w:rPr>
        <w:t>getmac</w:t>
      </w:r>
      <w:proofErr w:type="spellEnd"/>
    </w:p>
    <w:p w14:paraId="656610BB" w14:textId="77777777" w:rsidR="004B6BA4" w:rsidRPr="001C2050" w:rsidRDefault="004B6BA4" w:rsidP="004B6BA4">
      <w:pPr>
        <w:pStyle w:val="CMDOutput"/>
      </w:pPr>
    </w:p>
    <w:p w14:paraId="179CB10D" w14:textId="77777777" w:rsidR="004B6BA4" w:rsidRPr="001C2050" w:rsidRDefault="004B6BA4" w:rsidP="004B6BA4">
      <w:pPr>
        <w:pStyle w:val="CMDOutput"/>
      </w:pPr>
      <w:r w:rsidRPr="001C2050">
        <w:t>Physical Address    Transport Name</w:t>
      </w:r>
    </w:p>
    <w:p w14:paraId="7140EE66" w14:textId="77777777" w:rsidR="004B6BA4" w:rsidRPr="001C2050" w:rsidRDefault="004B6BA4" w:rsidP="004B6BA4">
      <w:pPr>
        <w:pStyle w:val="CMDOutput"/>
      </w:pPr>
      <w:r w:rsidRPr="001C2050">
        <w:t>=================== ==========================================================</w:t>
      </w:r>
    </w:p>
    <w:p w14:paraId="6306C579" w14:textId="77777777" w:rsidR="004B6BA4" w:rsidRPr="001C2050" w:rsidRDefault="004B6BA4" w:rsidP="004B6BA4">
      <w:pPr>
        <w:pStyle w:val="CMDOutput"/>
      </w:pPr>
      <w:r w:rsidRPr="001C2050">
        <w:t>00-50-56-B3-E8-C1   \Device\</w:t>
      </w:r>
      <w:proofErr w:type="spellStart"/>
      <w:r w:rsidRPr="001C2050">
        <w:t>Tcpip</w:t>
      </w:r>
      <w:proofErr w:type="spellEnd"/>
      <w:r w:rsidRPr="001C2050">
        <w:t>_{B0D0B9B3-8A23-4B59-B930-323792047552}</w:t>
      </w:r>
    </w:p>
    <w:p w14:paraId="15D2AE11" w14:textId="77777777" w:rsidR="004B6BA4" w:rsidRPr="007417AD" w:rsidRDefault="004B6BA4" w:rsidP="004B6BA4">
      <w:pPr>
        <w:pStyle w:val="CMDOutput"/>
        <w:rPr>
          <w:rFonts w:ascii="Arial" w:eastAsia="Times New Roman" w:hAnsi="Arial"/>
          <w:b/>
          <w:bCs/>
          <w:sz w:val="22"/>
          <w:szCs w:val="26"/>
        </w:rPr>
      </w:pPr>
      <w:r w:rsidRPr="001C2050">
        <w:t>02-00-4C-4F-4F-50   \Device\</w:t>
      </w:r>
      <w:proofErr w:type="spellStart"/>
      <w:r w:rsidRPr="001C2050">
        <w:t>Tcpip</w:t>
      </w:r>
      <w:proofErr w:type="spellEnd"/>
      <w:r w:rsidRPr="001C2050">
        <w:t>_{31C9748F-BCD8-4C76-8AEB-D4BC482341B8}</w:t>
      </w:r>
    </w:p>
    <w:p w14:paraId="4E6C865C" w14:textId="77777777" w:rsidR="004B6BA4" w:rsidRDefault="004B6BA4" w:rsidP="004B6BA4">
      <w:pPr>
        <w:pStyle w:val="Heading3"/>
      </w:pPr>
      <w:r>
        <w:t xml:space="preserve">The route </w:t>
      </w:r>
      <w:proofErr w:type="gramStart"/>
      <w:r>
        <w:t>command</w:t>
      </w:r>
      <w:proofErr w:type="gramEnd"/>
    </w:p>
    <w:p w14:paraId="346B5C80" w14:textId="77777777" w:rsidR="004B6BA4" w:rsidRDefault="004B6BA4" w:rsidP="004B6BA4">
      <w:pPr>
        <w:pStyle w:val="BodyTextL25"/>
      </w:pPr>
      <w:r>
        <w:t>The route command allows you to manipulate the network routing table. For this example, you will print out the routes.</w:t>
      </w:r>
    </w:p>
    <w:p w14:paraId="15C8759E" w14:textId="77777777" w:rsidR="004B6BA4" w:rsidRPr="001C2050" w:rsidRDefault="004B6BA4" w:rsidP="004B6BA4">
      <w:pPr>
        <w:pStyle w:val="BodyTextL25"/>
        <w:rPr>
          <w:rFonts w:ascii="Courier New" w:hAnsi="Courier New"/>
        </w:rPr>
      </w:pPr>
      <w:r w:rsidRPr="001C2050">
        <w:rPr>
          <w:rFonts w:ascii="Courier New" w:hAnsi="Courier New"/>
        </w:rPr>
        <w:t>C:\Users\Student&gt;</w:t>
      </w:r>
      <w:r>
        <w:rPr>
          <w:rFonts w:ascii="Courier New" w:hAnsi="Courier New"/>
        </w:rPr>
        <w:t xml:space="preserve"> </w:t>
      </w:r>
      <w:r w:rsidRPr="007417AD">
        <w:rPr>
          <w:rFonts w:ascii="Courier New" w:hAnsi="Courier New"/>
          <w:b/>
          <w:bCs/>
        </w:rPr>
        <w:t>route print</w:t>
      </w:r>
    </w:p>
    <w:p w14:paraId="4654DD14" w14:textId="77777777" w:rsidR="004B6BA4" w:rsidRPr="001C2050" w:rsidRDefault="004B6BA4" w:rsidP="004B6BA4">
      <w:pPr>
        <w:pStyle w:val="CMDOutput"/>
      </w:pPr>
      <w:r w:rsidRPr="001C2050">
        <w:t>===========================================================================</w:t>
      </w:r>
    </w:p>
    <w:p w14:paraId="40B22853" w14:textId="77777777" w:rsidR="004B6BA4" w:rsidRPr="001C2050" w:rsidRDefault="004B6BA4" w:rsidP="004B6BA4">
      <w:pPr>
        <w:pStyle w:val="CMDOutput"/>
      </w:pPr>
      <w:r w:rsidRPr="001C2050">
        <w:t>Interface List</w:t>
      </w:r>
    </w:p>
    <w:p w14:paraId="0DC1CCC0" w14:textId="77777777" w:rsidR="004B6BA4" w:rsidRPr="001C2050" w:rsidRDefault="004B6BA4" w:rsidP="004B6BA4">
      <w:pPr>
        <w:pStyle w:val="CMDOutput"/>
      </w:pPr>
      <w:r w:rsidRPr="001C2050">
        <w:t xml:space="preserve">  6...00 50 56 b3 e8 c1 ......Intel(R) 82574L Gigabit Network Connection</w:t>
      </w:r>
    </w:p>
    <w:p w14:paraId="5ED897FF" w14:textId="77777777" w:rsidR="004B6BA4" w:rsidRPr="001C2050" w:rsidRDefault="004B6BA4" w:rsidP="004B6BA4">
      <w:pPr>
        <w:pStyle w:val="CMDOutput"/>
      </w:pPr>
      <w:r w:rsidRPr="001C2050">
        <w:t xml:space="preserve">  3...02 00 4c 4f </w:t>
      </w:r>
      <w:proofErr w:type="spellStart"/>
      <w:r w:rsidRPr="001C2050">
        <w:t>4f</w:t>
      </w:r>
      <w:proofErr w:type="spellEnd"/>
      <w:r w:rsidRPr="001C2050">
        <w:t xml:space="preserve"> 50 ......Microsoft KM-TEST Loopback Adapter</w:t>
      </w:r>
    </w:p>
    <w:p w14:paraId="364BFEF5" w14:textId="77777777" w:rsidR="004B6BA4" w:rsidRPr="001C2050" w:rsidRDefault="004B6BA4" w:rsidP="004B6BA4">
      <w:pPr>
        <w:pStyle w:val="CMDOutput"/>
      </w:pPr>
      <w:r w:rsidRPr="001C2050">
        <w:t xml:space="preserve">  1...........................Software Loopback Interface 1</w:t>
      </w:r>
    </w:p>
    <w:p w14:paraId="1C80D75F" w14:textId="77777777" w:rsidR="004B6BA4" w:rsidRPr="001C2050" w:rsidRDefault="004B6BA4" w:rsidP="004B6BA4">
      <w:pPr>
        <w:pStyle w:val="CMDOutput"/>
      </w:pPr>
      <w:r w:rsidRPr="001C2050">
        <w:t xml:space="preserve">  7...00 00 00 00 00 00 00 e0 Microsoft ISATAP Adapter</w:t>
      </w:r>
    </w:p>
    <w:p w14:paraId="15D30D3D" w14:textId="77777777" w:rsidR="004B6BA4" w:rsidRPr="001C2050" w:rsidRDefault="004B6BA4" w:rsidP="004B6BA4">
      <w:pPr>
        <w:pStyle w:val="CMDOutput"/>
      </w:pPr>
      <w:r w:rsidRPr="001C2050">
        <w:t xml:space="preserve">  5...00 00 00 00 00 00 00 e0 Microsoft ISATAP Adapter #2</w:t>
      </w:r>
    </w:p>
    <w:p w14:paraId="5CAF99B3" w14:textId="77777777" w:rsidR="004B6BA4" w:rsidRPr="001C2050" w:rsidRDefault="004B6BA4" w:rsidP="004B6BA4">
      <w:pPr>
        <w:pStyle w:val="CMDOutput"/>
      </w:pPr>
      <w:r w:rsidRPr="001C2050">
        <w:t>===========================================================================</w:t>
      </w:r>
    </w:p>
    <w:p w14:paraId="57A85F3D" w14:textId="77777777" w:rsidR="004B6BA4" w:rsidRPr="001C2050" w:rsidRDefault="004B6BA4" w:rsidP="004B6BA4">
      <w:pPr>
        <w:pStyle w:val="CMDOutput"/>
      </w:pPr>
    </w:p>
    <w:p w14:paraId="715A809F" w14:textId="77777777" w:rsidR="004B6BA4" w:rsidRPr="001C2050" w:rsidRDefault="004B6BA4" w:rsidP="004B6BA4">
      <w:pPr>
        <w:pStyle w:val="CMDOutput"/>
      </w:pPr>
      <w:r w:rsidRPr="001C2050">
        <w:t>IPv4 Route Table</w:t>
      </w:r>
    </w:p>
    <w:p w14:paraId="38054F52" w14:textId="77777777" w:rsidR="004B6BA4" w:rsidRPr="001C2050" w:rsidRDefault="004B6BA4" w:rsidP="004B6BA4">
      <w:pPr>
        <w:pStyle w:val="CMDOutput"/>
      </w:pPr>
      <w:r w:rsidRPr="001C2050">
        <w:t>===========================================================================</w:t>
      </w:r>
    </w:p>
    <w:p w14:paraId="3EC0C47F" w14:textId="77777777" w:rsidR="004B6BA4" w:rsidRPr="001C2050" w:rsidRDefault="004B6BA4" w:rsidP="004B6BA4">
      <w:pPr>
        <w:pStyle w:val="CMDOutput"/>
      </w:pPr>
      <w:r w:rsidRPr="001C2050">
        <w:t>Active Routes:</w:t>
      </w:r>
    </w:p>
    <w:p w14:paraId="043F0F76" w14:textId="77777777" w:rsidR="004B6BA4" w:rsidRPr="001C2050" w:rsidRDefault="004B6BA4" w:rsidP="004B6BA4">
      <w:pPr>
        <w:pStyle w:val="CMDOutput"/>
      </w:pPr>
      <w:r w:rsidRPr="001C2050">
        <w:t xml:space="preserve">Network Destination        Netmask          Gateway       </w:t>
      </w:r>
      <w:proofErr w:type="gramStart"/>
      <w:r w:rsidRPr="001C2050">
        <w:t>Interface  Metric</w:t>
      </w:r>
      <w:proofErr w:type="gramEnd"/>
    </w:p>
    <w:p w14:paraId="0240D4BF" w14:textId="77777777" w:rsidR="004B6BA4" w:rsidRPr="001C2050" w:rsidRDefault="004B6BA4" w:rsidP="004B6BA4">
      <w:pPr>
        <w:pStyle w:val="CMDOutput"/>
      </w:pPr>
      <w:r w:rsidRPr="001C2050">
        <w:t xml:space="preserve">          0.0.0.0          0.0.0.0      192.168.1.1     192.168.1.11     10</w:t>
      </w:r>
    </w:p>
    <w:p w14:paraId="0C2E63AE" w14:textId="77777777" w:rsidR="004B6BA4" w:rsidRPr="001C2050" w:rsidRDefault="004B6BA4" w:rsidP="004B6BA4">
      <w:pPr>
        <w:pStyle w:val="CMDOutput"/>
      </w:pPr>
      <w:r w:rsidRPr="001C2050">
        <w:t xml:space="preserve">        127.0.0.0        255.0.0.0         On-link         127.0.0.1    306</w:t>
      </w:r>
    </w:p>
    <w:p w14:paraId="6AB2B7D8" w14:textId="77777777" w:rsidR="004B6BA4" w:rsidRPr="001C2050" w:rsidRDefault="004B6BA4" w:rsidP="004B6BA4">
      <w:pPr>
        <w:pStyle w:val="CMDOutput"/>
      </w:pPr>
      <w:r w:rsidRPr="001C2050">
        <w:t xml:space="preserve">        </w:t>
      </w:r>
      <w:proofErr w:type="gramStart"/>
      <w:r w:rsidRPr="001C2050">
        <w:t>127.0.0.1  255.255.255.255</w:t>
      </w:r>
      <w:proofErr w:type="gramEnd"/>
      <w:r w:rsidRPr="001C2050">
        <w:t xml:space="preserve">         On-link         127.0.0.1    306</w:t>
      </w:r>
    </w:p>
    <w:p w14:paraId="6543BBB0" w14:textId="77777777" w:rsidR="004B6BA4" w:rsidRPr="001C2050" w:rsidRDefault="004B6BA4" w:rsidP="004B6BA4">
      <w:pPr>
        <w:pStyle w:val="CMDOutput"/>
      </w:pPr>
      <w:r w:rsidRPr="001C2050">
        <w:t xml:space="preserve">  </w:t>
      </w:r>
      <w:proofErr w:type="gramStart"/>
      <w:r w:rsidRPr="001C2050">
        <w:t>127.255.255.255  255.255.255.255</w:t>
      </w:r>
      <w:proofErr w:type="gramEnd"/>
      <w:r w:rsidRPr="001C2050">
        <w:t xml:space="preserve">         On-link         127.0.0.1    306</w:t>
      </w:r>
    </w:p>
    <w:p w14:paraId="728444DF" w14:textId="77777777" w:rsidR="004B6BA4" w:rsidRPr="001C2050" w:rsidRDefault="004B6BA4" w:rsidP="004B6BA4">
      <w:pPr>
        <w:pStyle w:val="CMDOutput"/>
      </w:pPr>
      <w:r w:rsidRPr="001C2050">
        <w:t xml:space="preserve">      169.254.0.0      255.255.0.0         On-link      169.254.5.92    266</w:t>
      </w:r>
    </w:p>
    <w:p w14:paraId="57531B77" w14:textId="77777777" w:rsidR="004B6BA4" w:rsidRPr="001C2050" w:rsidRDefault="004B6BA4" w:rsidP="004B6BA4">
      <w:pPr>
        <w:pStyle w:val="CMDOutput"/>
      </w:pPr>
      <w:r w:rsidRPr="001C2050">
        <w:t xml:space="preserve">     </w:t>
      </w:r>
      <w:proofErr w:type="gramStart"/>
      <w:r w:rsidRPr="001C2050">
        <w:t>169.254.5.92  255.255.255.255</w:t>
      </w:r>
      <w:proofErr w:type="gramEnd"/>
      <w:r w:rsidRPr="001C2050">
        <w:t xml:space="preserve">         On-link      169.254.5.92    266</w:t>
      </w:r>
    </w:p>
    <w:p w14:paraId="2A519932" w14:textId="77777777" w:rsidR="004B6BA4" w:rsidRPr="001C2050" w:rsidRDefault="004B6BA4" w:rsidP="004B6BA4">
      <w:pPr>
        <w:pStyle w:val="CMDOutput"/>
      </w:pPr>
      <w:r w:rsidRPr="001C2050">
        <w:t xml:space="preserve">  </w:t>
      </w:r>
      <w:proofErr w:type="gramStart"/>
      <w:r w:rsidRPr="001C2050">
        <w:t>169.254.255.255  255.255.255.255</w:t>
      </w:r>
      <w:proofErr w:type="gramEnd"/>
      <w:r w:rsidRPr="001C2050">
        <w:t xml:space="preserve">         On-link      169.254.5.92    266</w:t>
      </w:r>
    </w:p>
    <w:p w14:paraId="176EDB66" w14:textId="77777777" w:rsidR="004B6BA4" w:rsidRPr="001C2050" w:rsidRDefault="004B6BA4" w:rsidP="004B6BA4">
      <w:pPr>
        <w:pStyle w:val="CMDOutput"/>
      </w:pPr>
      <w:r w:rsidRPr="001C2050">
        <w:t xml:space="preserve">      192.168.1.0    255.255.255.0         On-link      192.168.1.11    266</w:t>
      </w:r>
    </w:p>
    <w:p w14:paraId="12E38F6E" w14:textId="77777777" w:rsidR="004B6BA4" w:rsidRPr="001C2050" w:rsidRDefault="004B6BA4" w:rsidP="004B6BA4">
      <w:pPr>
        <w:pStyle w:val="CMDOutput"/>
      </w:pPr>
      <w:r w:rsidRPr="001C2050">
        <w:t xml:space="preserve">     </w:t>
      </w:r>
      <w:proofErr w:type="gramStart"/>
      <w:r w:rsidRPr="001C2050">
        <w:t>192.168.1.11  255.255.255.255</w:t>
      </w:r>
      <w:proofErr w:type="gramEnd"/>
      <w:r w:rsidRPr="001C2050">
        <w:t xml:space="preserve">         On-link      192.168.1.11    266</w:t>
      </w:r>
    </w:p>
    <w:p w14:paraId="3F022B5B" w14:textId="77777777" w:rsidR="004B6BA4" w:rsidRPr="001C2050" w:rsidRDefault="004B6BA4" w:rsidP="004B6BA4">
      <w:pPr>
        <w:pStyle w:val="CMDOutput"/>
      </w:pPr>
    </w:p>
    <w:p w14:paraId="514604F8" w14:textId="77777777" w:rsidR="004B6BA4" w:rsidRPr="001C2050" w:rsidRDefault="004B6BA4" w:rsidP="004B6BA4">
      <w:pPr>
        <w:pStyle w:val="CMDOutput"/>
      </w:pPr>
      <w:r w:rsidRPr="001C2050">
        <w:t xml:space="preserve">    </w:t>
      </w:r>
      <w:proofErr w:type="gramStart"/>
      <w:r w:rsidRPr="001C2050">
        <w:t>192.168.1.255  255.255.255.255</w:t>
      </w:r>
      <w:proofErr w:type="gramEnd"/>
      <w:r w:rsidRPr="001C2050">
        <w:t xml:space="preserve">         On-link      192.168.1.11    266</w:t>
      </w:r>
    </w:p>
    <w:p w14:paraId="06397FCE" w14:textId="77777777" w:rsidR="004B6BA4" w:rsidRPr="001C2050" w:rsidRDefault="004B6BA4" w:rsidP="004B6BA4">
      <w:pPr>
        <w:pStyle w:val="CMDOutput"/>
      </w:pPr>
    </w:p>
    <w:p w14:paraId="66E8AFEA" w14:textId="77777777" w:rsidR="004B6BA4" w:rsidRPr="001C2050" w:rsidRDefault="004B6BA4" w:rsidP="004B6BA4">
      <w:pPr>
        <w:pStyle w:val="CMDOutput"/>
      </w:pPr>
      <w:r w:rsidRPr="001C2050">
        <w:t xml:space="preserve">        224.0.0.0        240.0.0.0         On-link         127.0.0.1    306</w:t>
      </w:r>
    </w:p>
    <w:p w14:paraId="07B1990D" w14:textId="77777777" w:rsidR="004B6BA4" w:rsidRPr="001C2050" w:rsidRDefault="004B6BA4" w:rsidP="004B6BA4">
      <w:pPr>
        <w:pStyle w:val="CMDOutput"/>
      </w:pPr>
      <w:r w:rsidRPr="001C2050">
        <w:t xml:space="preserve">        224.0.0.0        240.0.0.0         On-link      192.168.1.11    266</w:t>
      </w:r>
    </w:p>
    <w:p w14:paraId="4349308F" w14:textId="77777777" w:rsidR="004B6BA4" w:rsidRPr="001C2050" w:rsidRDefault="004B6BA4" w:rsidP="004B6BA4">
      <w:pPr>
        <w:pStyle w:val="CMDOutput"/>
      </w:pPr>
      <w:r w:rsidRPr="001C2050">
        <w:t xml:space="preserve">        224.0.0.0        240.0.0.0         On-link      169.254.5.92    266</w:t>
      </w:r>
    </w:p>
    <w:p w14:paraId="69D8B790" w14:textId="77777777" w:rsidR="004B6BA4" w:rsidRPr="001C2050" w:rsidRDefault="004B6BA4" w:rsidP="004B6BA4">
      <w:pPr>
        <w:pStyle w:val="CMDOutput"/>
      </w:pPr>
      <w:r w:rsidRPr="001C2050">
        <w:lastRenderedPageBreak/>
        <w:t xml:space="preserve">  </w:t>
      </w:r>
      <w:proofErr w:type="gramStart"/>
      <w:r w:rsidRPr="001C2050">
        <w:t>255.255.255.255  255.255.255.255</w:t>
      </w:r>
      <w:proofErr w:type="gramEnd"/>
      <w:r w:rsidRPr="001C2050">
        <w:t xml:space="preserve">         On-link         127.0.0.1    306</w:t>
      </w:r>
    </w:p>
    <w:p w14:paraId="3A06F271" w14:textId="77777777" w:rsidR="004B6BA4" w:rsidRPr="001C2050" w:rsidRDefault="004B6BA4" w:rsidP="004B6BA4">
      <w:pPr>
        <w:pStyle w:val="CMDOutput"/>
      </w:pPr>
      <w:r w:rsidRPr="001C2050">
        <w:t xml:space="preserve">  </w:t>
      </w:r>
      <w:proofErr w:type="gramStart"/>
      <w:r w:rsidRPr="001C2050">
        <w:t>255.255.255.255  255.255.255.255</w:t>
      </w:r>
      <w:proofErr w:type="gramEnd"/>
      <w:r w:rsidRPr="001C2050">
        <w:t xml:space="preserve">         On-link      192.168.1.11    266</w:t>
      </w:r>
    </w:p>
    <w:p w14:paraId="378FBECE" w14:textId="77777777" w:rsidR="004B6BA4" w:rsidRPr="001C2050" w:rsidRDefault="004B6BA4" w:rsidP="004B6BA4">
      <w:pPr>
        <w:pStyle w:val="CMDOutput"/>
      </w:pPr>
      <w:r w:rsidRPr="001C2050">
        <w:t xml:space="preserve">  </w:t>
      </w:r>
      <w:proofErr w:type="gramStart"/>
      <w:r w:rsidRPr="001C2050">
        <w:t>255.255.255.255  255.255.255.255</w:t>
      </w:r>
      <w:proofErr w:type="gramEnd"/>
      <w:r w:rsidRPr="001C2050">
        <w:t xml:space="preserve">         On-link      169.254.5.92    266</w:t>
      </w:r>
    </w:p>
    <w:p w14:paraId="2097B1F0" w14:textId="77777777" w:rsidR="004B6BA4" w:rsidRPr="001C2050" w:rsidRDefault="004B6BA4" w:rsidP="004B6BA4">
      <w:pPr>
        <w:pStyle w:val="CMDOutput"/>
      </w:pPr>
      <w:r w:rsidRPr="001C2050">
        <w:t>===========================================================================</w:t>
      </w:r>
    </w:p>
    <w:p w14:paraId="76921A80" w14:textId="77777777" w:rsidR="004B6BA4" w:rsidRPr="001C2050" w:rsidRDefault="004B6BA4" w:rsidP="004B6BA4">
      <w:pPr>
        <w:pStyle w:val="CMDOutput"/>
      </w:pPr>
      <w:r w:rsidRPr="001C2050">
        <w:t>Persistent Routes:</w:t>
      </w:r>
    </w:p>
    <w:p w14:paraId="5E0FAA4B" w14:textId="77777777" w:rsidR="004B6BA4" w:rsidRPr="001C2050" w:rsidRDefault="004B6BA4" w:rsidP="004B6BA4">
      <w:pPr>
        <w:pStyle w:val="CMDOutput"/>
      </w:pPr>
      <w:r w:rsidRPr="001C2050">
        <w:t xml:space="preserve">  None</w:t>
      </w:r>
    </w:p>
    <w:p w14:paraId="1A04DA96" w14:textId="77777777" w:rsidR="004B6BA4" w:rsidRPr="001C2050" w:rsidRDefault="004B6BA4" w:rsidP="004B6BA4">
      <w:pPr>
        <w:pStyle w:val="CMDOutput"/>
      </w:pPr>
    </w:p>
    <w:p w14:paraId="47427014" w14:textId="77777777" w:rsidR="004B6BA4" w:rsidRPr="001C2050" w:rsidRDefault="004B6BA4" w:rsidP="004B6BA4">
      <w:pPr>
        <w:pStyle w:val="CMDOutput"/>
      </w:pPr>
      <w:r w:rsidRPr="001C2050">
        <w:t>IPv6 Route Table</w:t>
      </w:r>
    </w:p>
    <w:p w14:paraId="5AD282F6" w14:textId="77777777" w:rsidR="004B6BA4" w:rsidRPr="001C2050" w:rsidRDefault="004B6BA4" w:rsidP="004B6BA4">
      <w:pPr>
        <w:pStyle w:val="CMDOutput"/>
      </w:pPr>
      <w:r w:rsidRPr="001C2050">
        <w:t>===========================================================================</w:t>
      </w:r>
    </w:p>
    <w:p w14:paraId="58F6ED15" w14:textId="77777777" w:rsidR="004B6BA4" w:rsidRPr="001C2050" w:rsidRDefault="004B6BA4" w:rsidP="004B6BA4">
      <w:pPr>
        <w:pStyle w:val="CMDOutput"/>
      </w:pPr>
      <w:r w:rsidRPr="001C2050">
        <w:t>Active Routes:</w:t>
      </w:r>
    </w:p>
    <w:p w14:paraId="13F2370B" w14:textId="77777777" w:rsidR="004B6BA4" w:rsidRPr="001C2050" w:rsidRDefault="004B6BA4" w:rsidP="004B6BA4">
      <w:pPr>
        <w:pStyle w:val="CMDOutput"/>
      </w:pPr>
      <w:r w:rsidRPr="001C2050">
        <w:t xml:space="preserve"> If Metric Network Destination      Gateway</w:t>
      </w:r>
    </w:p>
    <w:p w14:paraId="4E365080" w14:textId="77777777" w:rsidR="004B6BA4" w:rsidRPr="001C2050" w:rsidRDefault="004B6BA4" w:rsidP="004B6BA4">
      <w:pPr>
        <w:pStyle w:val="CMDOutput"/>
      </w:pPr>
      <w:r w:rsidRPr="001C2050">
        <w:t xml:space="preserve">  1    </w:t>
      </w:r>
      <w:proofErr w:type="gramStart"/>
      <w:r w:rsidRPr="001C2050">
        <w:t>306 :</w:t>
      </w:r>
      <w:proofErr w:type="gramEnd"/>
      <w:r w:rsidRPr="001C2050">
        <w:t>:1/128                  On-link</w:t>
      </w:r>
    </w:p>
    <w:p w14:paraId="14BB1E7C" w14:textId="77777777" w:rsidR="004B6BA4" w:rsidRPr="001C2050" w:rsidRDefault="004B6BA4" w:rsidP="004B6BA4">
      <w:pPr>
        <w:pStyle w:val="CMDOutput"/>
      </w:pPr>
      <w:r w:rsidRPr="001C2050">
        <w:t xml:space="preserve">  6    266 fe</w:t>
      </w:r>
      <w:proofErr w:type="gramStart"/>
      <w:r w:rsidRPr="001C2050">
        <w:t>80::/</w:t>
      </w:r>
      <w:proofErr w:type="gramEnd"/>
      <w:r w:rsidRPr="001C2050">
        <w:t>64                On-link</w:t>
      </w:r>
    </w:p>
    <w:p w14:paraId="698D48AC" w14:textId="77777777" w:rsidR="004B6BA4" w:rsidRPr="001C2050" w:rsidRDefault="004B6BA4" w:rsidP="004B6BA4">
      <w:pPr>
        <w:pStyle w:val="CMDOutput"/>
      </w:pPr>
      <w:r w:rsidRPr="001C2050">
        <w:t xml:space="preserve">  3    266 fe</w:t>
      </w:r>
      <w:proofErr w:type="gramStart"/>
      <w:r w:rsidRPr="001C2050">
        <w:t>80::/</w:t>
      </w:r>
      <w:proofErr w:type="gramEnd"/>
      <w:r w:rsidRPr="001C2050">
        <w:t>64                On-link</w:t>
      </w:r>
    </w:p>
    <w:p w14:paraId="6C29CF37" w14:textId="77777777" w:rsidR="004B6BA4" w:rsidRPr="001C2050" w:rsidRDefault="004B6BA4" w:rsidP="004B6BA4">
      <w:pPr>
        <w:pStyle w:val="CMDOutput"/>
      </w:pPr>
      <w:r w:rsidRPr="001C2050">
        <w:t xml:space="preserve">  3    266 fe80::8050:173</w:t>
      </w:r>
      <w:proofErr w:type="gramStart"/>
      <w:r w:rsidRPr="001C2050">
        <w:t>e:a</w:t>
      </w:r>
      <w:proofErr w:type="gramEnd"/>
      <w:r w:rsidRPr="001C2050">
        <w:t>32b:55c/128</w:t>
      </w:r>
    </w:p>
    <w:p w14:paraId="1AFF5DEE" w14:textId="77777777" w:rsidR="004B6BA4" w:rsidRPr="001C2050" w:rsidRDefault="004B6BA4" w:rsidP="004B6BA4">
      <w:pPr>
        <w:pStyle w:val="CMDOutput"/>
      </w:pPr>
      <w:r w:rsidRPr="001C2050">
        <w:t xml:space="preserve">                                    On-link</w:t>
      </w:r>
    </w:p>
    <w:p w14:paraId="51C32B22" w14:textId="77777777" w:rsidR="004B6BA4" w:rsidRPr="001C2050" w:rsidRDefault="004B6BA4" w:rsidP="004B6BA4">
      <w:pPr>
        <w:pStyle w:val="CMDOutput"/>
      </w:pPr>
      <w:r w:rsidRPr="001C2050">
        <w:t xml:space="preserve">  6    266 fe</w:t>
      </w:r>
      <w:proofErr w:type="gramStart"/>
      <w:r w:rsidRPr="001C2050">
        <w:t>80::</w:t>
      </w:r>
      <w:proofErr w:type="gramEnd"/>
      <w:r w:rsidRPr="001C2050">
        <w:t>ac29:44a8:6409:c30e/128</w:t>
      </w:r>
    </w:p>
    <w:p w14:paraId="475A8F9E" w14:textId="77777777" w:rsidR="004B6BA4" w:rsidRPr="001C2050" w:rsidRDefault="004B6BA4" w:rsidP="004B6BA4">
      <w:pPr>
        <w:pStyle w:val="CMDOutput"/>
      </w:pPr>
      <w:r w:rsidRPr="001C2050">
        <w:t xml:space="preserve">                                    On-link</w:t>
      </w:r>
    </w:p>
    <w:p w14:paraId="7844792F" w14:textId="77777777" w:rsidR="004B6BA4" w:rsidRPr="001C2050" w:rsidRDefault="004B6BA4" w:rsidP="004B6BA4">
      <w:pPr>
        <w:pStyle w:val="CMDOutput"/>
      </w:pPr>
      <w:r w:rsidRPr="001C2050">
        <w:t xml:space="preserve">  1    306 ff</w:t>
      </w:r>
      <w:proofErr w:type="gramStart"/>
      <w:r w:rsidRPr="001C2050">
        <w:t>00::/</w:t>
      </w:r>
      <w:proofErr w:type="gramEnd"/>
      <w:r w:rsidRPr="001C2050">
        <w:t>8                 On-link</w:t>
      </w:r>
    </w:p>
    <w:p w14:paraId="75EA09A4" w14:textId="77777777" w:rsidR="004B6BA4" w:rsidRPr="001C2050" w:rsidRDefault="004B6BA4" w:rsidP="004B6BA4">
      <w:pPr>
        <w:pStyle w:val="CMDOutput"/>
      </w:pPr>
    </w:p>
    <w:p w14:paraId="2E80C54D" w14:textId="77777777" w:rsidR="004B6BA4" w:rsidRPr="001C2050" w:rsidRDefault="004B6BA4" w:rsidP="004B6BA4">
      <w:pPr>
        <w:pStyle w:val="CMDOutput"/>
      </w:pPr>
      <w:r w:rsidRPr="001C2050">
        <w:t xml:space="preserve">  6    266 ff</w:t>
      </w:r>
      <w:proofErr w:type="gramStart"/>
      <w:r w:rsidRPr="001C2050">
        <w:t>00::/</w:t>
      </w:r>
      <w:proofErr w:type="gramEnd"/>
      <w:r w:rsidRPr="001C2050">
        <w:t>8                 On-link</w:t>
      </w:r>
    </w:p>
    <w:p w14:paraId="1D1DE408" w14:textId="77777777" w:rsidR="004B6BA4" w:rsidRPr="001C2050" w:rsidRDefault="004B6BA4" w:rsidP="004B6BA4">
      <w:pPr>
        <w:pStyle w:val="CMDOutput"/>
      </w:pPr>
      <w:r w:rsidRPr="001C2050">
        <w:t xml:space="preserve">  3    266 ff</w:t>
      </w:r>
      <w:proofErr w:type="gramStart"/>
      <w:r w:rsidRPr="001C2050">
        <w:t>00::/</w:t>
      </w:r>
      <w:proofErr w:type="gramEnd"/>
      <w:r w:rsidRPr="001C2050">
        <w:t>8                 On-link</w:t>
      </w:r>
    </w:p>
    <w:p w14:paraId="1EC1BE35" w14:textId="77777777" w:rsidR="004B6BA4" w:rsidRPr="001C2050" w:rsidRDefault="004B6BA4" w:rsidP="004B6BA4">
      <w:pPr>
        <w:pStyle w:val="CMDOutput"/>
      </w:pPr>
      <w:r w:rsidRPr="001C2050">
        <w:t>===========================================================================</w:t>
      </w:r>
    </w:p>
    <w:p w14:paraId="09AAACAE" w14:textId="77777777" w:rsidR="004B6BA4" w:rsidRPr="001C2050" w:rsidRDefault="004B6BA4" w:rsidP="004B6BA4">
      <w:pPr>
        <w:pStyle w:val="CMDOutput"/>
      </w:pPr>
      <w:r w:rsidRPr="001C2050">
        <w:t>Persistent Routes:</w:t>
      </w:r>
    </w:p>
    <w:p w14:paraId="73AF563D" w14:textId="77777777" w:rsidR="004B6BA4" w:rsidRPr="007417AD" w:rsidRDefault="004B6BA4" w:rsidP="004B6BA4">
      <w:pPr>
        <w:pStyle w:val="CMDOutput"/>
      </w:pPr>
      <w:r w:rsidRPr="001C2050">
        <w:t xml:space="preserve">  None</w:t>
      </w:r>
    </w:p>
    <w:p w14:paraId="2E2DA0A9" w14:textId="77777777" w:rsidR="00BD7E73" w:rsidRPr="00BD7E73" w:rsidRDefault="00BD7E73" w:rsidP="00BD7E73">
      <w:r w:rsidRPr="00BD7E73">
        <w:br w:type="page"/>
      </w:r>
    </w:p>
    <w:p w14:paraId="27792D8A" w14:textId="77777777" w:rsidR="00BD7E73" w:rsidRDefault="00BD7E73" w:rsidP="00BD7E73">
      <w:pPr>
        <w:pStyle w:val="Heading1"/>
      </w:pPr>
      <w:r>
        <w:lastRenderedPageBreak/>
        <w:t>Answer Key</w:t>
      </w:r>
    </w:p>
    <w:p w14:paraId="6ED4DF2C" w14:textId="77777777" w:rsidR="00BD7E73" w:rsidRPr="007417AD" w:rsidRDefault="00BD7E73" w:rsidP="00BD7E73">
      <w:pPr>
        <w:pStyle w:val="Heading2"/>
      </w:pPr>
      <w:r>
        <w:t>Connecting to the Network</w:t>
      </w:r>
    </w:p>
    <w:p w14:paraId="7782853B" w14:textId="77777777" w:rsidR="00BD7E73" w:rsidRDefault="00BD7E73" w:rsidP="00BD7E73">
      <w:pPr>
        <w:pStyle w:val="Heading3"/>
      </w:pPr>
      <w:r>
        <w:t>Connect the end devices.</w:t>
      </w:r>
    </w:p>
    <w:p w14:paraId="653E1826" w14:textId="77777777" w:rsidR="00BD7E73" w:rsidRDefault="00BD7E73" w:rsidP="00BD7E73">
      <w:pPr>
        <w:pStyle w:val="Heading3"/>
      </w:pPr>
      <w:r>
        <w:t>Configure the PCs with addressing information.</w:t>
      </w:r>
    </w:p>
    <w:p w14:paraId="1A31636A" w14:textId="77777777" w:rsidR="00BD7E73" w:rsidRDefault="00BD7E73" w:rsidP="00BD7E73">
      <w:pPr>
        <w:pStyle w:val="BodyTextL25"/>
      </w:pPr>
      <w:r>
        <w:t>Why do you think the IPv4 addresses are different, but the subnet masks and default gateways are the</w:t>
      </w:r>
      <w:r>
        <w:rPr>
          <w:spacing w:val="31"/>
        </w:rPr>
        <w:t xml:space="preserve"> </w:t>
      </w:r>
      <w:r>
        <w:t>same?</w:t>
      </w:r>
    </w:p>
    <w:p w14:paraId="73BFABC7" w14:textId="77777777" w:rsidR="00BD7E73" w:rsidRPr="007417AD" w:rsidRDefault="00BD7E73" w:rsidP="00BD7E73">
      <w:pPr>
        <w:pStyle w:val="BodyTextL25"/>
        <w:rPr>
          <w:rStyle w:val="AnswerGray"/>
        </w:rPr>
      </w:pPr>
      <w:r w:rsidRPr="00FF364B">
        <w:rPr>
          <w:rStyle w:val="AnswerGray"/>
        </w:rPr>
        <w:t>Student’s own opinion on this. Each device on the network must have a unique identifier. The IPv4 address is one way of uniquely identifying each network host or device. The default gateway represents the way of communicating with devices that are NOT on your own network.</w:t>
      </w:r>
    </w:p>
    <w:p w14:paraId="1B2DDC12" w14:textId="77777777" w:rsidR="00BD7E73" w:rsidRDefault="00BD7E73" w:rsidP="00BD7E73">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49604BDF" w14:textId="77777777" w:rsidR="00BD7E73" w:rsidRDefault="00BD7E73" w:rsidP="00BD7E73">
      <w:pPr>
        <w:pStyle w:val="Heading2"/>
      </w:pPr>
      <w:r>
        <w:t>Some Useful Windows Networking Commands</w:t>
      </w:r>
    </w:p>
    <w:p w14:paraId="0E4B7FBC" w14:textId="77777777" w:rsidR="00BD7E73" w:rsidRDefault="00BD7E73" w:rsidP="00BD7E73">
      <w:pPr>
        <w:pStyle w:val="Heading3"/>
      </w:pPr>
      <w:r>
        <w:t xml:space="preserve">The hostname </w:t>
      </w:r>
      <w:proofErr w:type="gramStart"/>
      <w:r>
        <w:t>command</w:t>
      </w:r>
      <w:proofErr w:type="gramEnd"/>
    </w:p>
    <w:p w14:paraId="016FFAFC" w14:textId="77777777" w:rsidR="00BD7E73" w:rsidRDefault="00BD7E73" w:rsidP="00BD7E73">
      <w:pPr>
        <w:pStyle w:val="Heading3"/>
      </w:pPr>
      <w:r>
        <w:t xml:space="preserve">The </w:t>
      </w:r>
      <w:proofErr w:type="spellStart"/>
      <w:r>
        <w:t>getmac</w:t>
      </w:r>
      <w:proofErr w:type="spellEnd"/>
      <w:r>
        <w:t xml:space="preserve"> command</w:t>
      </w:r>
    </w:p>
    <w:p w14:paraId="19898E3A" w14:textId="1B360950" w:rsidR="004B6BA4" w:rsidRPr="00BD7E73" w:rsidRDefault="00BD7E73" w:rsidP="00BD7E73">
      <w:pPr>
        <w:pStyle w:val="ConfigWindow"/>
      </w:pPr>
      <w:r w:rsidRPr="00BD7E73">
        <w:t>End of document</w:t>
      </w:r>
    </w:p>
    <w:sectPr w:rsidR="004B6BA4" w:rsidRPr="00BD7E7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99135" w14:textId="77777777" w:rsidR="005724C2" w:rsidRDefault="005724C2" w:rsidP="00710659">
      <w:pPr>
        <w:spacing w:after="0" w:line="240" w:lineRule="auto"/>
      </w:pPr>
      <w:r>
        <w:separator/>
      </w:r>
    </w:p>
    <w:p w14:paraId="39C45F5E" w14:textId="77777777" w:rsidR="005724C2" w:rsidRDefault="005724C2"/>
  </w:endnote>
  <w:endnote w:type="continuationSeparator" w:id="0">
    <w:p w14:paraId="28E40FCD" w14:textId="77777777" w:rsidR="005724C2" w:rsidRDefault="005724C2" w:rsidP="00710659">
      <w:pPr>
        <w:spacing w:after="0" w:line="240" w:lineRule="auto"/>
      </w:pPr>
      <w:r>
        <w:continuationSeparator/>
      </w:r>
    </w:p>
    <w:p w14:paraId="503EF128" w14:textId="77777777" w:rsidR="005724C2" w:rsidRDefault="00572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85F7F" w14:textId="647E55E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t xml:space="preserve"> - </w:t>
    </w:r>
    <w:r>
      <w:fldChar w:fldCharType="begin"/>
    </w:r>
    <w:r>
      <w:instrText xml:space="preserve"> SAVEDATE  \@ "yyyy"  \* MERGEFORMAT </w:instrText>
    </w:r>
    <w:r>
      <w:fldChar w:fldCharType="separate"/>
    </w:r>
    <w:r w:rsidR="007D44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EB03D" w14:textId="6BC2548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D443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898D6" w14:textId="77777777" w:rsidR="005724C2" w:rsidRDefault="005724C2" w:rsidP="00710659">
      <w:pPr>
        <w:spacing w:after="0" w:line="240" w:lineRule="auto"/>
      </w:pPr>
      <w:r>
        <w:separator/>
      </w:r>
    </w:p>
    <w:p w14:paraId="32FC34E4" w14:textId="77777777" w:rsidR="005724C2" w:rsidRDefault="005724C2"/>
  </w:footnote>
  <w:footnote w:type="continuationSeparator" w:id="0">
    <w:p w14:paraId="7AC60A9A" w14:textId="77777777" w:rsidR="005724C2" w:rsidRDefault="005724C2" w:rsidP="00710659">
      <w:pPr>
        <w:spacing w:after="0" w:line="240" w:lineRule="auto"/>
      </w:pPr>
      <w:r>
        <w:continuationSeparator/>
      </w:r>
    </w:p>
    <w:p w14:paraId="1A91B45A" w14:textId="77777777" w:rsidR="005724C2" w:rsidRDefault="00572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sdtContent>
      <w:p w14:paraId="024DA247" w14:textId="04B9B7B3" w:rsidR="00926CB2" w:rsidRDefault="00E74B6D" w:rsidP="008402F2">
        <w:pPr>
          <w:pStyle w:val="PageHead"/>
        </w:pPr>
        <w:r>
          <w:t>Lab - Connect to a Wireless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954FD" w14:textId="77777777" w:rsidR="00926CB2" w:rsidRDefault="00882B63" w:rsidP="006C3FCF">
    <w:pPr>
      <w:ind w:left="-288"/>
    </w:pPr>
    <w:r>
      <w:rPr>
        <w:noProof/>
      </w:rPr>
      <w:drawing>
        <wp:inline distT="0" distB="0" distL="0" distR="0" wp14:anchorId="7CD46D8F" wp14:editId="7C7C13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7C5"/>
    <w:rsid w:val="000F31D7"/>
    <w:rsid w:val="000F6743"/>
    <w:rsid w:val="000F7A0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4FDB"/>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889"/>
    <w:rsid w:val="00473E34"/>
    <w:rsid w:val="00476BA9"/>
    <w:rsid w:val="00481650"/>
    <w:rsid w:val="00490807"/>
    <w:rsid w:val="004936C2"/>
    <w:rsid w:val="0049379C"/>
    <w:rsid w:val="004A1CA0"/>
    <w:rsid w:val="004A22E9"/>
    <w:rsid w:val="004A4ACD"/>
    <w:rsid w:val="004A506C"/>
    <w:rsid w:val="004A5BC5"/>
    <w:rsid w:val="004B023D"/>
    <w:rsid w:val="004B6BA4"/>
    <w:rsid w:val="004C0909"/>
    <w:rsid w:val="004C3F97"/>
    <w:rsid w:val="004C455F"/>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F5C"/>
    <w:rsid w:val="005468C1"/>
    <w:rsid w:val="005510BA"/>
    <w:rsid w:val="005538C8"/>
    <w:rsid w:val="00554B4E"/>
    <w:rsid w:val="00556C02"/>
    <w:rsid w:val="00561BB2"/>
    <w:rsid w:val="00563249"/>
    <w:rsid w:val="00570A65"/>
    <w:rsid w:val="005724C2"/>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98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43B"/>
    <w:rsid w:val="007E3264"/>
    <w:rsid w:val="007E3FEA"/>
    <w:rsid w:val="007E6402"/>
    <w:rsid w:val="007F0A0B"/>
    <w:rsid w:val="007F3A60"/>
    <w:rsid w:val="007F3D0B"/>
    <w:rsid w:val="007F7C94"/>
    <w:rsid w:val="00802FFA"/>
    <w:rsid w:val="00810E4B"/>
    <w:rsid w:val="00810EF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6D9"/>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79F8"/>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E73"/>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B6D"/>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F8DF8"/>
  <w15:docId w15:val="{C455285B-E993-45AE-A62E-BB78AEC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946D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5498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7E7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946D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85A96B70704786A15CE0CE29EF4F70"/>
        <w:category>
          <w:name w:val="General"/>
          <w:gallery w:val="placeholder"/>
        </w:category>
        <w:types>
          <w:type w:val="bbPlcHdr"/>
        </w:types>
        <w:behaviors>
          <w:behavior w:val="content"/>
        </w:behaviors>
        <w:guid w:val="{087B63BF-E3CA-4EAD-B92D-6B4D39F879AF}"/>
      </w:docPartPr>
      <w:docPartBody>
        <w:p w:rsidR="00BF20C6" w:rsidRDefault="00153D7C">
          <w:pPr>
            <w:pStyle w:val="FC85A96B70704786A15CE0CE29EF4F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7C"/>
    <w:rsid w:val="00153D7C"/>
    <w:rsid w:val="00A8299D"/>
    <w:rsid w:val="00B604EE"/>
    <w:rsid w:val="00BF2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85A96B70704786A15CE0CE29EF4F70">
    <w:name w:val="FC85A96B70704786A15CE0CE29EF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3</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Connect to a Wireless Router</vt:lpstr>
    </vt:vector>
  </TitlesOfParts>
  <Company>Cisco Systems, Inc.</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Connect to a Wireless Router</dc:title>
  <dc:description>2016</dc:description>
  <cp:revision>4</cp:revision>
  <dcterms:created xsi:type="dcterms:W3CDTF">2020-09-29T21:10:00Z</dcterms:created>
  <dcterms:modified xsi:type="dcterms:W3CDTF">2020-10-20T00:25:00Z</dcterms:modified>
</cp:coreProperties>
</file>